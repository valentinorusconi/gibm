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DAD6" w14:textId="704DDBFA" w:rsidR="00A659C3" w:rsidRPr="00A659C3" w:rsidRDefault="00777BC0" w:rsidP="00A659C3">
      <w:pPr>
        <w:pStyle w:val="berschrift1"/>
        <w:keepLines w:val="0"/>
        <w:spacing w:after="60"/>
        <w:rPr>
          <w:rFonts w:asciiTheme="minorHAnsi" w:hAnsiTheme="minorHAnsi"/>
        </w:rPr>
      </w:pPr>
      <w:r>
        <w:rPr>
          <w:rFonts w:asciiTheme="minorHAnsi" w:hAnsiTheme="minorHAnsi"/>
        </w:rPr>
        <w:t>Produktionshandbuch</w:t>
      </w:r>
      <w:r w:rsidR="00A659C3" w:rsidRPr="00A659C3">
        <w:rPr>
          <w:rFonts w:asciiTheme="minorHAnsi" w:hAnsiTheme="minorHAnsi"/>
        </w:rPr>
        <w:t xml:space="preserve"> – Checkliste</w:t>
      </w:r>
    </w:p>
    <w:p w14:paraId="6D30145D" w14:textId="77777777" w:rsidR="00A659C3" w:rsidRDefault="00A659C3" w:rsidP="00A659C3">
      <w:pPr>
        <w:rPr>
          <w:rFonts w:asciiTheme="minorHAnsi" w:hAnsiTheme="minorHAnsi"/>
        </w:rPr>
      </w:pPr>
    </w:p>
    <w:p w14:paraId="688A1EB5" w14:textId="77777777" w:rsidR="00A659C3" w:rsidRPr="00A659C3" w:rsidRDefault="00A659C3" w:rsidP="00A659C3">
      <w:pPr>
        <w:rPr>
          <w:rFonts w:asciiTheme="minorHAnsi" w:hAnsiTheme="minorHAnsi"/>
        </w:rPr>
      </w:pPr>
      <w:r w:rsidRPr="00A659C3">
        <w:rPr>
          <w:rFonts w:asciiTheme="minorHAnsi" w:hAnsiTheme="minorHAnsi"/>
        </w:rPr>
        <w:t>Beim Erstellen des Feinkonzepts für eine Website sollten Sie auf die folgenden Punkte achten:</w:t>
      </w:r>
    </w:p>
    <w:p w14:paraId="15C8E763" w14:textId="77777777" w:rsidR="00A659C3" w:rsidRPr="00A659C3" w:rsidRDefault="00A659C3" w:rsidP="00A659C3">
      <w:pPr>
        <w:pStyle w:val="Checklisteneintrag"/>
        <w:rPr>
          <w:rFonts w:asciiTheme="minorHAnsi" w:hAnsiTheme="minorHAnsi"/>
        </w:rPr>
      </w:pPr>
      <w:r w:rsidRPr="00A659C3">
        <w:rPr>
          <w:rFonts w:asciiTheme="minorHAnsi" w:hAnsiTheme="minorHAnsi"/>
        </w:rPr>
        <w:t>Alle Informationen zusammenstellen</w:t>
      </w:r>
    </w:p>
    <w:p w14:paraId="57618E71" w14:textId="77777777" w:rsidR="00A659C3" w:rsidRPr="00A659C3" w:rsidRDefault="00A659C3" w:rsidP="00A659C3">
      <w:pPr>
        <w:pStyle w:val="Checklisteneintrag"/>
        <w:rPr>
          <w:rFonts w:asciiTheme="minorHAnsi" w:hAnsiTheme="minorHAnsi"/>
        </w:rPr>
      </w:pPr>
      <w:r w:rsidRPr="00A659C3">
        <w:rPr>
          <w:rFonts w:asciiTheme="minorHAnsi" w:hAnsiTheme="minorHAnsi"/>
        </w:rPr>
        <w:t>Informationen grob ordnen &amp; gliedern</w:t>
      </w:r>
    </w:p>
    <w:p w14:paraId="0761C312" w14:textId="77777777" w:rsidR="00A659C3" w:rsidRPr="00A659C3" w:rsidRDefault="00A659C3" w:rsidP="00A659C3">
      <w:pPr>
        <w:pStyle w:val="Checklisteneintrag"/>
        <w:rPr>
          <w:rFonts w:asciiTheme="minorHAnsi" w:hAnsiTheme="minorHAnsi"/>
        </w:rPr>
      </w:pPr>
      <w:r w:rsidRPr="00A659C3">
        <w:rPr>
          <w:rFonts w:asciiTheme="minorHAnsi" w:hAnsiTheme="minorHAnsi"/>
        </w:rPr>
        <w:t>Navigation offensichtlich oder selbsterklärend anlegen</w:t>
      </w:r>
    </w:p>
    <w:p w14:paraId="4C854E19" w14:textId="77777777" w:rsidR="00A659C3" w:rsidRDefault="00A659C3" w:rsidP="00A659C3">
      <w:pPr>
        <w:rPr>
          <w:rFonts w:asciiTheme="minorHAnsi" w:hAnsiTheme="minorHAnsi"/>
        </w:rPr>
      </w:pPr>
    </w:p>
    <w:p w14:paraId="3111F6A4" w14:textId="54C714EC" w:rsidR="00A659C3" w:rsidRPr="00A659C3" w:rsidRDefault="00A659C3" w:rsidP="00A659C3">
      <w:pPr>
        <w:rPr>
          <w:rFonts w:asciiTheme="minorHAnsi" w:hAnsiTheme="minorHAnsi"/>
        </w:rPr>
      </w:pPr>
      <w:r w:rsidRPr="00A659C3">
        <w:rPr>
          <w:rFonts w:asciiTheme="minorHAnsi" w:hAnsiTheme="minorHAnsi"/>
        </w:rPr>
        <w:t xml:space="preserve">Die Struktur des </w:t>
      </w:r>
      <w:r w:rsidR="00777BC0">
        <w:rPr>
          <w:rFonts w:asciiTheme="minorHAnsi" w:hAnsiTheme="minorHAnsi"/>
        </w:rPr>
        <w:t>Produktionshandbuches</w:t>
      </w:r>
      <w:r w:rsidRPr="00A659C3">
        <w:rPr>
          <w:rFonts w:asciiTheme="minorHAnsi" w:hAnsiTheme="minorHAnsi"/>
        </w:rPr>
        <w:t xml:space="preserve"> hängt sehr stark vom jeweiligen Projekt ab. Daher hier nur ein Vorschlag für die grobe Struktur:</w:t>
      </w:r>
    </w:p>
    <w:p w14:paraId="1E678B19" w14:textId="563F560F" w:rsidR="00A659C3" w:rsidRPr="00A659C3" w:rsidRDefault="00777BC0" w:rsidP="00A659C3">
      <w:pPr>
        <w:pStyle w:val="Checklisteneintrag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Navigations</w:t>
      </w:r>
      <w:r w:rsidR="00960661">
        <w:rPr>
          <w:rFonts w:asciiTheme="minorHAnsi" w:hAnsiTheme="minorHAnsi"/>
        </w:rPr>
        <w:t xml:space="preserve"> / Sitemap</w:t>
      </w:r>
    </w:p>
    <w:p w14:paraId="054FF861" w14:textId="77777777" w:rsidR="00A659C3" w:rsidRPr="00A659C3" w:rsidRDefault="00A659C3" w:rsidP="00A659C3">
      <w:pPr>
        <w:pStyle w:val="Checklisteneintrag"/>
        <w:ind w:left="714" w:hanging="357"/>
        <w:rPr>
          <w:rFonts w:asciiTheme="minorHAnsi" w:hAnsiTheme="minorHAnsi"/>
        </w:rPr>
      </w:pPr>
      <w:r w:rsidRPr="00A659C3">
        <w:rPr>
          <w:rFonts w:asciiTheme="minorHAnsi" w:hAnsiTheme="minorHAnsi"/>
        </w:rPr>
        <w:t>übergeordnete Funktionen (Hilfe, Kontakt, Sprachwahl etc.)</w:t>
      </w:r>
    </w:p>
    <w:p w14:paraId="67F860DA" w14:textId="11E23CD1" w:rsidR="00A659C3" w:rsidRPr="00A659C3" w:rsidRDefault="00A659C3" w:rsidP="00A659C3">
      <w:pPr>
        <w:pStyle w:val="Checklisteneintrag"/>
        <w:ind w:left="714" w:hanging="357"/>
        <w:rPr>
          <w:rFonts w:asciiTheme="minorHAnsi" w:hAnsiTheme="minorHAnsi"/>
        </w:rPr>
      </w:pPr>
      <w:r w:rsidRPr="00A659C3">
        <w:rPr>
          <w:rFonts w:asciiTheme="minorHAnsi" w:hAnsiTheme="minorHAnsi"/>
        </w:rPr>
        <w:t>Startseite</w:t>
      </w:r>
      <w:r w:rsidR="00D2393A">
        <w:rPr>
          <w:rFonts w:asciiTheme="minorHAnsi" w:hAnsiTheme="minorHAnsi"/>
        </w:rPr>
        <w:t xml:space="preserve"> (inklusive Text, Bilder, Funktionen)</w:t>
      </w:r>
    </w:p>
    <w:p w14:paraId="3EA86D34" w14:textId="77777777" w:rsidR="00A659C3" w:rsidRDefault="00A659C3" w:rsidP="00A659C3">
      <w:pPr>
        <w:pStyle w:val="Checklisteneintrag"/>
        <w:ind w:left="714" w:hanging="357"/>
        <w:rPr>
          <w:rFonts w:asciiTheme="minorHAnsi" w:hAnsiTheme="minorHAnsi"/>
        </w:rPr>
      </w:pPr>
      <w:r w:rsidRPr="00A659C3">
        <w:rPr>
          <w:rFonts w:asciiTheme="minorHAnsi" w:hAnsiTheme="minorHAnsi"/>
        </w:rPr>
        <w:t>Inhaltsseiten (inklusive deren Text, Bilder, Funktionen)</w:t>
      </w:r>
    </w:p>
    <w:p w14:paraId="42A8BE0E" w14:textId="56447723" w:rsidR="00AD26B7" w:rsidRDefault="00AD26B7" w:rsidP="00A659C3">
      <w:pPr>
        <w:pStyle w:val="Checklisteneintrag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Übersichtsseite Webshop (inklusive Bilder, Text, Funktionen)</w:t>
      </w:r>
    </w:p>
    <w:p w14:paraId="3181EDF7" w14:textId="34B34279" w:rsidR="008320D1" w:rsidRPr="00777BC0" w:rsidRDefault="00AD26B7" w:rsidP="00777BC0">
      <w:pPr>
        <w:pStyle w:val="Checklisteneintrag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Produkteseite (inklusive Detailbeschreibung, Optionen, Preis, Bilder, ...)</w:t>
      </w:r>
    </w:p>
    <w:p w14:paraId="58911D44" w14:textId="1CFFE87E" w:rsidR="0030181B" w:rsidRDefault="0030181B" w:rsidP="0030181B">
      <w:pPr>
        <w:pStyle w:val="Text"/>
        <w:rPr>
          <w:rFonts w:asciiTheme="minorHAnsi" w:hAnsiTheme="minorHAnsi"/>
        </w:rPr>
      </w:pPr>
    </w:p>
    <w:p w14:paraId="2086DA41" w14:textId="2411655B" w:rsidR="00AC7A57" w:rsidRPr="00AC7A57" w:rsidRDefault="00AC7A57" w:rsidP="0030181B">
      <w:pPr>
        <w:pStyle w:val="Text"/>
        <w:rPr>
          <w:rFonts w:asciiTheme="minorHAnsi" w:hAnsiTheme="minorHAnsi"/>
          <w:b/>
        </w:rPr>
      </w:pPr>
      <w:r w:rsidRPr="00AC7A57">
        <w:rPr>
          <w:rFonts w:asciiTheme="minorHAnsi" w:hAnsiTheme="minorHAnsi"/>
          <w:b/>
        </w:rPr>
        <w:t>Weiterführende Informationen:</w:t>
      </w:r>
    </w:p>
    <w:p w14:paraId="4A6A079C" w14:textId="1E2D6BEB" w:rsidR="00AC7A57" w:rsidRPr="00AC7A57" w:rsidRDefault="00AC7A57" w:rsidP="0030181B">
      <w:pPr>
        <w:pStyle w:val="Text"/>
        <w:rPr>
          <w:rFonts w:asciiTheme="minorHAnsi" w:hAnsiTheme="minorHAnsi"/>
          <w:b/>
        </w:rPr>
      </w:pPr>
      <w:hyperlink r:id="rId7" w:history="1">
        <w:r w:rsidRPr="00802DE4">
          <w:rPr>
            <w:rStyle w:val="Hyperlink"/>
            <w:rFonts w:asciiTheme="minorHAnsi" w:hAnsiTheme="minorHAnsi"/>
          </w:rPr>
          <w:t>https://drive.google.com/file/d/1qBZ7LJ-fPeg0mtaRMDcOzwoBjRFh6wZj/view</w:t>
        </w:r>
      </w:hyperlink>
      <w:r>
        <w:rPr>
          <w:rFonts w:asciiTheme="minorHAnsi" w:hAnsiTheme="minorHAnsi"/>
        </w:rPr>
        <w:t xml:space="preserve"> Kapitel </w:t>
      </w:r>
      <w:r>
        <w:rPr>
          <w:rFonts w:asciiTheme="minorHAnsi" w:hAnsiTheme="minorHAnsi"/>
        </w:rPr>
        <w:t>5</w:t>
      </w:r>
      <w:bookmarkStart w:id="0" w:name="_GoBack"/>
      <w:bookmarkEnd w:id="0"/>
    </w:p>
    <w:p w14:paraId="521C9723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2DDF06F6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601ADEC3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01E0BF0D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260E11E4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04D12C34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67997F3C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06B3116B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1EAFE993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5DA06C9D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6E73B66C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682A42F2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3857258A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024800FE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1F5ACC4B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795C1FAE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5E383D29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2E8F3DEA" w14:textId="77777777" w:rsidR="00A659C3" w:rsidRDefault="00A659C3" w:rsidP="0030181B">
      <w:pPr>
        <w:pStyle w:val="Text"/>
        <w:rPr>
          <w:rFonts w:asciiTheme="minorHAnsi" w:hAnsiTheme="minorHAnsi"/>
        </w:rPr>
      </w:pPr>
    </w:p>
    <w:p w14:paraId="673EFB1E" w14:textId="653521CB" w:rsidR="00A659C3" w:rsidRPr="00465BFD" w:rsidRDefault="00A25C59" w:rsidP="0030181B">
      <w:pPr>
        <w:pStyle w:val="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Quelle: </w:t>
      </w:r>
      <w:r w:rsidR="00A659C3" w:rsidRPr="008003A4">
        <w:rPr>
          <w:rFonts w:asciiTheme="minorHAnsi" w:hAnsiTheme="minorHAnsi"/>
          <w:sz w:val="20"/>
          <w:szCs w:val="20"/>
        </w:rPr>
        <w:t>http://www.benutzerfreun.de/konzepter-info/checklisten-vorlagen-fragebogen/</w:t>
      </w:r>
    </w:p>
    <w:sectPr w:rsidR="00A659C3" w:rsidRPr="00465BFD" w:rsidSect="008064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46712" w14:textId="77777777" w:rsidR="00DB16D2" w:rsidRDefault="00DB16D2" w:rsidP="0030181B">
      <w:r>
        <w:separator/>
      </w:r>
    </w:p>
  </w:endnote>
  <w:endnote w:type="continuationSeparator" w:id="0">
    <w:p w14:paraId="273A1AF9" w14:textId="77777777" w:rsidR="00DB16D2" w:rsidRDefault="00DB16D2" w:rsidP="00301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1D9EF" w14:textId="77777777" w:rsidR="008A3236" w:rsidRDefault="008A323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72089" w14:textId="429C985D" w:rsidR="00640D40" w:rsidRPr="0030181B" w:rsidRDefault="0030181B" w:rsidP="00806446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  <w:sz w:val="20"/>
        <w:szCs w:val="20"/>
      </w:rPr>
    </w:pPr>
    <w:r w:rsidRPr="0030181B">
      <w:rPr>
        <w:rFonts w:ascii="Cambria" w:hAnsi="Cambria" w:cs="Times New Roman"/>
        <w:sz w:val="20"/>
        <w:szCs w:val="20"/>
      </w:rPr>
      <w:fldChar w:fldCharType="begin"/>
    </w:r>
    <w:r w:rsidRPr="0030181B">
      <w:rPr>
        <w:rFonts w:ascii="Cambria" w:hAnsi="Cambria" w:cs="Times New Roman"/>
        <w:sz w:val="20"/>
        <w:szCs w:val="20"/>
      </w:rPr>
      <w:instrText xml:space="preserve"> FILENAME </w:instrText>
    </w:r>
    <w:r w:rsidRPr="0030181B">
      <w:rPr>
        <w:rFonts w:ascii="Cambria" w:hAnsi="Cambria" w:cs="Times New Roman"/>
        <w:sz w:val="20"/>
        <w:szCs w:val="20"/>
      </w:rPr>
      <w:fldChar w:fldCharType="separate"/>
    </w:r>
    <w:r w:rsidR="00225CB6">
      <w:rPr>
        <w:rFonts w:ascii="Cambria" w:hAnsi="Cambria" w:cs="Times New Roman"/>
        <w:noProof/>
        <w:sz w:val="20"/>
        <w:szCs w:val="20"/>
      </w:rPr>
      <w:t>M150_Checkliste-Produktionshandbuch.docx</w:t>
    </w:r>
    <w:r w:rsidRPr="0030181B">
      <w:rPr>
        <w:rFonts w:ascii="Cambria" w:hAnsi="Cambria" w:cs="Times New Roman"/>
        <w:sz w:val="20"/>
        <w:szCs w:val="20"/>
      </w:rPr>
      <w:fldChar w:fldCharType="end"/>
    </w:r>
    <w:r w:rsidR="00640D40" w:rsidRPr="0030181B">
      <w:rPr>
        <w:rFonts w:ascii="Cambria" w:hAnsi="Cambria"/>
        <w:sz w:val="20"/>
        <w:szCs w:val="20"/>
      </w:rPr>
      <w:tab/>
    </w:r>
    <w:r w:rsidR="00640D40" w:rsidRPr="0030181B">
      <w:rPr>
        <w:rFonts w:ascii="Cambria" w:hAnsi="Cambria"/>
        <w:sz w:val="20"/>
        <w:szCs w:val="20"/>
        <w:lang w:val="de-DE"/>
      </w:rPr>
      <w:t>©</w:t>
    </w:r>
    <w:r>
      <w:rPr>
        <w:rFonts w:ascii="Cambria" w:hAnsi="Cambria"/>
        <w:sz w:val="20"/>
        <w:szCs w:val="20"/>
        <w:lang w:val="de-DE"/>
      </w:rPr>
      <w:t xml:space="preserve"> </w:t>
    </w:r>
    <w:r w:rsidR="008A3236">
      <w:rPr>
        <w:rFonts w:ascii="Cambria" w:hAnsi="Cambria"/>
        <w:sz w:val="20"/>
        <w:szCs w:val="20"/>
        <w:lang w:val="de-DE"/>
      </w:rPr>
      <w:t>2017</w:t>
    </w:r>
    <w:r w:rsidRPr="0030181B">
      <w:rPr>
        <w:rFonts w:ascii="Cambria" w:hAnsi="Cambria"/>
        <w:sz w:val="20"/>
        <w:szCs w:val="20"/>
        <w:lang w:val="de-DE"/>
      </w:rPr>
      <w:t>,</w:t>
    </w:r>
    <w:r w:rsidR="00640D40" w:rsidRPr="0030181B">
      <w:rPr>
        <w:rFonts w:ascii="Cambria" w:hAnsi="Cambria"/>
        <w:sz w:val="20"/>
        <w:szCs w:val="20"/>
        <w:lang w:val="de-DE"/>
      </w:rPr>
      <w:t xml:space="preserve"> GIBM</w:t>
    </w:r>
    <w:r w:rsidR="00640D40" w:rsidRPr="0030181B">
      <w:rPr>
        <w:rFonts w:ascii="Cambria" w:hAnsi="Cambria"/>
        <w:sz w:val="20"/>
        <w:szCs w:val="20"/>
      </w:rPr>
      <w:tab/>
    </w:r>
    <w:r w:rsidR="00640D40" w:rsidRPr="0030181B">
      <w:rPr>
        <w:rFonts w:ascii="Cambria" w:hAnsi="Cambria"/>
        <w:sz w:val="20"/>
        <w:szCs w:val="20"/>
        <w:lang w:val="de-DE"/>
      </w:rPr>
      <w:t xml:space="preserve">Seite </w:t>
    </w:r>
    <w:r w:rsidR="00640D40" w:rsidRPr="0030181B">
      <w:rPr>
        <w:rFonts w:ascii="Cambria" w:hAnsi="Cambria"/>
        <w:sz w:val="20"/>
        <w:szCs w:val="20"/>
      </w:rPr>
      <w:fldChar w:fldCharType="begin"/>
    </w:r>
    <w:r w:rsidR="00640D40" w:rsidRPr="0030181B">
      <w:rPr>
        <w:rFonts w:ascii="Cambria" w:hAnsi="Cambria"/>
        <w:sz w:val="20"/>
        <w:szCs w:val="20"/>
      </w:rPr>
      <w:instrText xml:space="preserve"> PAGE </w:instrText>
    </w:r>
    <w:r w:rsidR="00640D40" w:rsidRPr="0030181B">
      <w:rPr>
        <w:rFonts w:ascii="Cambria" w:hAnsi="Cambria"/>
        <w:sz w:val="20"/>
        <w:szCs w:val="20"/>
      </w:rPr>
      <w:fldChar w:fldCharType="separate"/>
    </w:r>
    <w:r w:rsidR="00225CB6">
      <w:rPr>
        <w:rFonts w:ascii="Cambria" w:hAnsi="Cambria"/>
        <w:noProof/>
        <w:sz w:val="20"/>
        <w:szCs w:val="20"/>
      </w:rPr>
      <w:t>1</w:t>
    </w:r>
    <w:r w:rsidR="00640D40" w:rsidRPr="0030181B">
      <w:rPr>
        <w:rFonts w:ascii="Cambria" w:hAnsi="Cambria"/>
        <w:sz w:val="20"/>
        <w:szCs w:val="20"/>
      </w:rPr>
      <w:fldChar w:fldCharType="end"/>
    </w:r>
    <w:r w:rsidR="00640D40" w:rsidRPr="0030181B">
      <w:rPr>
        <w:rFonts w:ascii="Cambria" w:hAnsi="Cambria"/>
        <w:sz w:val="20"/>
        <w:szCs w:val="20"/>
        <w:lang w:val="de-DE"/>
      </w:rPr>
      <w:t xml:space="preserve"> von </w:t>
    </w:r>
    <w:r w:rsidR="00640D40" w:rsidRPr="0030181B">
      <w:rPr>
        <w:rFonts w:ascii="Cambria" w:hAnsi="Cambria"/>
        <w:sz w:val="20"/>
        <w:szCs w:val="20"/>
      </w:rPr>
      <w:fldChar w:fldCharType="begin"/>
    </w:r>
    <w:r w:rsidR="00640D40" w:rsidRPr="0030181B">
      <w:rPr>
        <w:rFonts w:ascii="Cambria" w:hAnsi="Cambria"/>
        <w:sz w:val="20"/>
        <w:szCs w:val="20"/>
      </w:rPr>
      <w:instrText xml:space="preserve"> NUMPAGES </w:instrText>
    </w:r>
    <w:r w:rsidR="00640D40" w:rsidRPr="0030181B">
      <w:rPr>
        <w:rFonts w:ascii="Cambria" w:hAnsi="Cambria"/>
        <w:sz w:val="20"/>
        <w:szCs w:val="20"/>
      </w:rPr>
      <w:fldChar w:fldCharType="separate"/>
    </w:r>
    <w:r w:rsidR="00225CB6">
      <w:rPr>
        <w:rFonts w:ascii="Cambria" w:hAnsi="Cambria"/>
        <w:noProof/>
        <w:sz w:val="20"/>
        <w:szCs w:val="20"/>
      </w:rPr>
      <w:t>1</w:t>
    </w:r>
    <w:r w:rsidR="00640D40" w:rsidRPr="0030181B">
      <w:rPr>
        <w:rFonts w:ascii="Cambria" w:hAnsi="Cambri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99DF0" w14:textId="77777777" w:rsidR="008A3236" w:rsidRDefault="008A32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6F657" w14:textId="77777777" w:rsidR="00DB16D2" w:rsidRDefault="00DB16D2" w:rsidP="0030181B">
      <w:r>
        <w:separator/>
      </w:r>
    </w:p>
  </w:footnote>
  <w:footnote w:type="continuationSeparator" w:id="0">
    <w:p w14:paraId="64A5CB96" w14:textId="77777777" w:rsidR="00DB16D2" w:rsidRDefault="00DB16D2" w:rsidP="00301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328DD" w14:textId="77777777" w:rsidR="008A3236" w:rsidRDefault="008A323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D697" w14:textId="77777777" w:rsidR="00640D40" w:rsidRPr="0030181B" w:rsidRDefault="00791A64" w:rsidP="0030181B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638"/>
      </w:tabs>
      <w:rPr>
        <w:rFonts w:hAnsi="Helvetica"/>
      </w:rPr>
    </w:pPr>
    <w:r>
      <w:rPr>
        <w:noProof/>
        <w:bdr w:val="none" w:sz="0" w:space="0" w:color="auto"/>
        <w:lang w:val="de-DE"/>
      </w:rPr>
      <w:drawing>
        <wp:anchor distT="0" distB="0" distL="114300" distR="114300" simplePos="0" relativeHeight="251658240" behindDoc="0" locked="0" layoutInCell="1" allowOverlap="1" wp14:anchorId="78939CF9" wp14:editId="51FA0187">
          <wp:simplePos x="0" y="0"/>
          <wp:positionH relativeFrom="column">
            <wp:posOffset>0</wp:posOffset>
          </wp:positionH>
          <wp:positionV relativeFrom="paragraph">
            <wp:posOffset>41275</wp:posOffset>
          </wp:positionV>
          <wp:extent cx="591185" cy="676275"/>
          <wp:effectExtent l="0" t="0" r="0" b="9525"/>
          <wp:wrapSquare wrapText="bothSides"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82115C" w14:textId="77777777" w:rsidR="00640D40" w:rsidRPr="00102208" w:rsidRDefault="00640D40" w:rsidP="00806446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</w:rPr>
    </w:pPr>
    <w:r w:rsidRPr="0030181B">
      <w:rPr>
        <w:rFonts w:hAnsi="Helvetica"/>
        <w:sz w:val="18"/>
        <w:szCs w:val="18"/>
      </w:rPr>
      <w:tab/>
    </w:r>
    <w:r w:rsidRPr="0030181B">
      <w:rPr>
        <w:rFonts w:hAnsi="Helvetica"/>
        <w:sz w:val="18"/>
        <w:szCs w:val="18"/>
      </w:rPr>
      <w:tab/>
    </w:r>
    <w:r w:rsidR="004B1A3A">
      <w:rPr>
        <w:rFonts w:ascii="Cambria" w:hAnsi="Cambria"/>
        <w:lang w:val="de-DE"/>
      </w:rPr>
      <w:t>Modul 150</w:t>
    </w:r>
  </w:p>
  <w:p w14:paraId="1FE0BA3C" w14:textId="77777777" w:rsidR="00640D40" w:rsidRPr="00102208" w:rsidRDefault="00640D40" w:rsidP="00806446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</w:rPr>
    </w:pPr>
    <w:r w:rsidRPr="00102208">
      <w:rPr>
        <w:rFonts w:ascii="Cambria" w:hAnsi="Cambria"/>
      </w:rPr>
      <w:tab/>
    </w:r>
    <w:r w:rsidRPr="00102208">
      <w:rPr>
        <w:rFonts w:ascii="Cambria" w:hAnsi="Cambria"/>
      </w:rPr>
      <w:tab/>
    </w:r>
    <w:r w:rsidR="00EC72CB" w:rsidRPr="00EC72CB">
      <w:rPr>
        <w:rFonts w:ascii="Cambria" w:hAnsi="Cambria"/>
        <w:lang w:val="de-DE"/>
      </w:rPr>
      <w:t>E-Business-Applikationen anpassen</w:t>
    </w:r>
  </w:p>
  <w:p w14:paraId="0B555209" w14:textId="77777777" w:rsidR="0030181B" w:rsidRPr="00102208" w:rsidRDefault="00640D40" w:rsidP="00806446">
    <w:pPr>
      <w:pStyle w:val="Kopf-undFuzeilen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  <w:lang w:val="de-DE"/>
      </w:rPr>
    </w:pPr>
    <w:r w:rsidRPr="00102208">
      <w:rPr>
        <w:rFonts w:ascii="Cambria" w:hAnsi="Cambria"/>
      </w:rPr>
      <w:tab/>
    </w:r>
    <w:r w:rsidRPr="00102208">
      <w:rPr>
        <w:rFonts w:ascii="Cambria" w:hAnsi="Cambria"/>
      </w:rPr>
      <w:tab/>
    </w:r>
    <w:r w:rsidRPr="00102208">
      <w:rPr>
        <w:rFonts w:ascii="Cambria" w:hAnsi="Cambria"/>
        <w:lang w:val="de-DE"/>
      </w:rPr>
      <w:t>D.</w:t>
    </w:r>
    <w:r w:rsidR="00110383">
      <w:rPr>
        <w:rFonts w:ascii="Cambria" w:hAnsi="Cambria"/>
        <w:lang w:val="de-DE"/>
      </w:rPr>
      <w:t xml:space="preserve"> </w:t>
    </w:r>
    <w:r w:rsidRPr="00102208">
      <w:rPr>
        <w:rFonts w:ascii="Cambria" w:hAnsi="Cambria"/>
        <w:lang w:val="de-DE"/>
      </w:rPr>
      <w:t>Brodbeck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7E180" w14:textId="77777777" w:rsidR="008A3236" w:rsidRDefault="008A323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Checklisteneintrag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9C3"/>
    <w:rsid w:val="00046BF0"/>
    <w:rsid w:val="00100B02"/>
    <w:rsid w:val="00102208"/>
    <w:rsid w:val="00110383"/>
    <w:rsid w:val="002069E2"/>
    <w:rsid w:val="00212F7F"/>
    <w:rsid w:val="00225CB6"/>
    <w:rsid w:val="0030181B"/>
    <w:rsid w:val="003659F7"/>
    <w:rsid w:val="00465BFD"/>
    <w:rsid w:val="00476D21"/>
    <w:rsid w:val="004B1A3A"/>
    <w:rsid w:val="00640D40"/>
    <w:rsid w:val="006A3CF9"/>
    <w:rsid w:val="006A75A5"/>
    <w:rsid w:val="006F4CC0"/>
    <w:rsid w:val="007616A2"/>
    <w:rsid w:val="00777BC0"/>
    <w:rsid w:val="00791A64"/>
    <w:rsid w:val="00806446"/>
    <w:rsid w:val="008320D1"/>
    <w:rsid w:val="008564DD"/>
    <w:rsid w:val="008A3236"/>
    <w:rsid w:val="008F20CD"/>
    <w:rsid w:val="00960661"/>
    <w:rsid w:val="009C014F"/>
    <w:rsid w:val="009E614B"/>
    <w:rsid w:val="00A0161C"/>
    <w:rsid w:val="00A04576"/>
    <w:rsid w:val="00A20036"/>
    <w:rsid w:val="00A25C59"/>
    <w:rsid w:val="00A659C3"/>
    <w:rsid w:val="00AC7A57"/>
    <w:rsid w:val="00AD26B7"/>
    <w:rsid w:val="00AE1F7D"/>
    <w:rsid w:val="00CB4A5B"/>
    <w:rsid w:val="00D2393A"/>
    <w:rsid w:val="00DB16D2"/>
    <w:rsid w:val="00EC72CB"/>
    <w:rsid w:val="00F445C7"/>
    <w:rsid w:val="00FE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19C95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659C3"/>
    <w:pPr>
      <w:suppressAutoHyphens/>
      <w:spacing w:after="120"/>
    </w:pPr>
    <w:rPr>
      <w:rFonts w:eastAsia="Times New Roman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59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berschrift2">
    <w:name w:val="heading 2"/>
    <w:next w:val="Text"/>
    <w:pPr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eastAsia="Helvetica" w:hAnsi="Helvetica" w:cs="Helvetica"/>
      <w:b/>
      <w:bCs/>
      <w:color w:val="000000"/>
      <w:sz w:val="32"/>
      <w:szCs w:val="32"/>
      <w:bdr w:val="ni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bdr w:val="nil"/>
    </w:rPr>
  </w:style>
  <w:style w:type="paragraph" w:customStyle="1" w:styleId="Text">
    <w:name w:val="Text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styleId="Kopfzeile">
    <w:name w:val="header"/>
    <w:basedOn w:val="Standard"/>
    <w:link w:val="KopfzeileZchn"/>
    <w:uiPriority w:val="99"/>
    <w:unhideWhenUsed/>
    <w:rsid w:val="00640D4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40D40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640D4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40D40"/>
    <w:rPr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208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102208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59C3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il"/>
      <w:lang w:val="en-US" w:eastAsia="en-US"/>
    </w:rPr>
  </w:style>
  <w:style w:type="paragraph" w:customStyle="1" w:styleId="Checklisteneintrag">
    <w:name w:val="Checklisteneintrag"/>
    <w:basedOn w:val="Standard"/>
    <w:rsid w:val="00A659C3"/>
    <w:pPr>
      <w:numPr>
        <w:numId w:val="2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BZ7LJ-fPeg0mtaRMDcOzwoBjRFh6wZj/vie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cks/Dropbox/Vorlagen/modul15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modul150.dotx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Brodbeck, Daniel - ET10637</dc:creator>
  <cp:lastModifiedBy>Daniel Brodbeck</cp:lastModifiedBy>
  <cp:revision>4</cp:revision>
  <cp:lastPrinted>2017-11-06T09:06:00Z</cp:lastPrinted>
  <dcterms:created xsi:type="dcterms:W3CDTF">2017-11-06T09:06:00Z</dcterms:created>
  <dcterms:modified xsi:type="dcterms:W3CDTF">2018-01-23T14:08:00Z</dcterms:modified>
</cp:coreProperties>
</file>