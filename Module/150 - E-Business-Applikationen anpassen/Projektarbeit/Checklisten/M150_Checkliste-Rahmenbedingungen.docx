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E8532" w14:textId="1AB14ABD" w:rsidR="00F35A00" w:rsidRPr="00F35A00" w:rsidRDefault="00335917" w:rsidP="00452FCC">
      <w:pPr>
        <w:pStyle w:val="berschrift1"/>
        <w:keepLines w:val="0"/>
        <w:spacing w:after="60"/>
        <w:rPr>
          <w:rFonts w:asciiTheme="minorHAnsi" w:hAnsiTheme="minorHAnsi"/>
        </w:rPr>
      </w:pPr>
      <w:r>
        <w:rPr>
          <w:rFonts w:asciiTheme="minorHAnsi" w:hAnsiTheme="minorHAnsi"/>
        </w:rPr>
        <w:t>Rahmenbedingungen</w:t>
      </w:r>
      <w:r w:rsidR="00F35A00" w:rsidRPr="00F35A00">
        <w:rPr>
          <w:rFonts w:asciiTheme="minorHAnsi" w:hAnsiTheme="minorHAnsi"/>
        </w:rPr>
        <w:t xml:space="preserve"> – Checkliste</w:t>
      </w:r>
    </w:p>
    <w:p w14:paraId="4A18CA6C" w14:textId="77777777" w:rsidR="00F35A00" w:rsidRDefault="00F35A00" w:rsidP="00F35A00">
      <w:pPr>
        <w:rPr>
          <w:rFonts w:asciiTheme="minorHAnsi" w:hAnsiTheme="minorHAnsi"/>
        </w:rPr>
      </w:pPr>
    </w:p>
    <w:p w14:paraId="341A635B" w14:textId="00BB9B76" w:rsidR="00F35A00" w:rsidRPr="00F35A00" w:rsidRDefault="00335917" w:rsidP="00F35A0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Bevor Sie die Rahmenbedingungen </w:t>
      </w:r>
      <w:r w:rsidR="00F35A00" w:rsidRPr="00F35A00">
        <w:rPr>
          <w:rFonts w:asciiTheme="minorHAnsi" w:hAnsiTheme="minorHAnsi"/>
        </w:rPr>
        <w:t>für eine Website</w:t>
      </w:r>
      <w:r>
        <w:rPr>
          <w:rFonts w:asciiTheme="minorHAnsi" w:hAnsiTheme="minorHAnsi"/>
        </w:rPr>
        <w:t xml:space="preserve"> niederschreiben</w:t>
      </w:r>
      <w:r w:rsidR="00F35A00" w:rsidRPr="00F35A00">
        <w:rPr>
          <w:rFonts w:asciiTheme="minorHAnsi" w:hAnsiTheme="minorHAnsi"/>
        </w:rPr>
        <w:t>, sollten Sie auf die folgenden Punkte achten:</w:t>
      </w:r>
    </w:p>
    <w:p w14:paraId="736276E4" w14:textId="77777777" w:rsidR="00F35A00" w:rsidRPr="00F35A00" w:rsidRDefault="00F35A00" w:rsidP="00F35A00">
      <w:pPr>
        <w:pStyle w:val="Checklisteneintrag"/>
        <w:rPr>
          <w:rFonts w:asciiTheme="minorHAnsi" w:hAnsiTheme="minorHAnsi"/>
        </w:rPr>
      </w:pPr>
      <w:r w:rsidRPr="00F35A00">
        <w:rPr>
          <w:rFonts w:asciiTheme="minorHAnsi" w:hAnsiTheme="minorHAnsi"/>
        </w:rPr>
        <w:t>Alle Informationen vom Auftraggeber zusammentragen</w:t>
      </w:r>
    </w:p>
    <w:p w14:paraId="23780B0E" w14:textId="77777777" w:rsidR="00F35A00" w:rsidRPr="00F35A00" w:rsidRDefault="00F35A00" w:rsidP="00F35A00">
      <w:pPr>
        <w:pStyle w:val="Checklisteneintrag"/>
        <w:rPr>
          <w:rFonts w:asciiTheme="minorHAnsi" w:hAnsiTheme="minorHAnsi"/>
        </w:rPr>
      </w:pPr>
      <w:r w:rsidRPr="00F35A00">
        <w:rPr>
          <w:rFonts w:asciiTheme="minorHAnsi" w:hAnsiTheme="minorHAnsi"/>
        </w:rPr>
        <w:t>Firmenrecherche</w:t>
      </w:r>
    </w:p>
    <w:p w14:paraId="4F4CE63C" w14:textId="77777777" w:rsidR="00F35A00" w:rsidRPr="00F35A00" w:rsidRDefault="00F35A00" w:rsidP="00F35A00">
      <w:pPr>
        <w:pStyle w:val="Checklisteneintrag"/>
        <w:rPr>
          <w:rFonts w:asciiTheme="minorHAnsi" w:hAnsiTheme="minorHAnsi"/>
        </w:rPr>
      </w:pPr>
      <w:r w:rsidRPr="00F35A00">
        <w:rPr>
          <w:rFonts w:asciiTheme="minorHAnsi" w:hAnsiTheme="minorHAnsi"/>
        </w:rPr>
        <w:t>Branchenrecherche</w:t>
      </w:r>
    </w:p>
    <w:p w14:paraId="542976F2" w14:textId="77777777" w:rsidR="00F35A00" w:rsidRPr="00F35A00" w:rsidRDefault="00F35A00" w:rsidP="00F35A00">
      <w:pPr>
        <w:pStyle w:val="Checklisteneintrag"/>
        <w:rPr>
          <w:rFonts w:asciiTheme="minorHAnsi" w:hAnsiTheme="minorHAnsi"/>
        </w:rPr>
      </w:pPr>
      <w:r w:rsidRPr="00F35A00">
        <w:rPr>
          <w:rFonts w:asciiTheme="minorHAnsi" w:hAnsiTheme="minorHAnsi"/>
        </w:rPr>
        <w:t>Konkurrenzanalyse</w:t>
      </w:r>
    </w:p>
    <w:p w14:paraId="55C4F203" w14:textId="77777777" w:rsidR="00F35A00" w:rsidRPr="00F35A00" w:rsidRDefault="00F35A00" w:rsidP="00F35A00">
      <w:pPr>
        <w:pStyle w:val="Checklisteneintrag"/>
        <w:rPr>
          <w:rFonts w:asciiTheme="minorHAnsi" w:hAnsiTheme="minorHAnsi"/>
        </w:rPr>
      </w:pPr>
      <w:r w:rsidRPr="00F35A00">
        <w:rPr>
          <w:rFonts w:asciiTheme="minorHAnsi" w:hAnsiTheme="minorHAnsi"/>
        </w:rPr>
        <w:t>Ziele des Auftraggebers herausfinden/entwickeln</w:t>
      </w:r>
    </w:p>
    <w:p w14:paraId="7F853D98" w14:textId="77777777" w:rsidR="00F35A00" w:rsidRPr="00F35A00" w:rsidRDefault="00F35A00" w:rsidP="00F35A00">
      <w:pPr>
        <w:pStyle w:val="Checklisteneintrag"/>
        <w:rPr>
          <w:rFonts w:asciiTheme="minorHAnsi" w:hAnsiTheme="minorHAnsi"/>
        </w:rPr>
      </w:pPr>
      <w:r w:rsidRPr="00F35A00">
        <w:rPr>
          <w:rFonts w:asciiTheme="minorHAnsi" w:hAnsiTheme="minorHAnsi"/>
        </w:rPr>
        <w:t>Zielgruppe definieren</w:t>
      </w:r>
    </w:p>
    <w:p w14:paraId="3598EEA0" w14:textId="77777777" w:rsidR="00F35A00" w:rsidRPr="00F35A00" w:rsidRDefault="00F35A00" w:rsidP="00F35A00">
      <w:pPr>
        <w:pStyle w:val="Checklisteneintrag"/>
        <w:rPr>
          <w:rFonts w:asciiTheme="minorHAnsi" w:hAnsiTheme="minorHAnsi"/>
        </w:rPr>
      </w:pPr>
      <w:r w:rsidRPr="00F35A00">
        <w:rPr>
          <w:rFonts w:asciiTheme="minorHAnsi" w:hAnsiTheme="minorHAnsi"/>
        </w:rPr>
        <w:t>Inhalte festlegen</w:t>
      </w:r>
    </w:p>
    <w:p w14:paraId="47073416" w14:textId="77777777" w:rsidR="00F35A00" w:rsidRPr="00F35A00" w:rsidRDefault="00F35A00" w:rsidP="00F35A00">
      <w:pPr>
        <w:pStyle w:val="Checklisteneintrag"/>
        <w:rPr>
          <w:rFonts w:asciiTheme="minorHAnsi" w:hAnsiTheme="minorHAnsi"/>
        </w:rPr>
      </w:pPr>
      <w:r w:rsidRPr="00F35A00">
        <w:rPr>
          <w:rFonts w:asciiTheme="minorHAnsi" w:hAnsiTheme="minorHAnsi"/>
        </w:rPr>
        <w:t>Medien bestimmen</w:t>
      </w:r>
    </w:p>
    <w:p w14:paraId="7A66002A" w14:textId="77777777" w:rsidR="00F35A00" w:rsidRPr="00F35A00" w:rsidRDefault="00F35A00" w:rsidP="00F35A00">
      <w:pPr>
        <w:pStyle w:val="Checklisteneintrag"/>
        <w:rPr>
          <w:rFonts w:asciiTheme="minorHAnsi" w:hAnsiTheme="minorHAnsi"/>
        </w:rPr>
      </w:pPr>
      <w:r w:rsidRPr="00F35A00">
        <w:rPr>
          <w:rFonts w:asciiTheme="minorHAnsi" w:hAnsiTheme="minorHAnsi"/>
        </w:rPr>
        <w:t>Funktionen festlegen</w:t>
      </w:r>
    </w:p>
    <w:p w14:paraId="362132BC" w14:textId="77777777" w:rsidR="00F35A00" w:rsidRPr="00F35A00" w:rsidRDefault="00F35A00" w:rsidP="00F35A00">
      <w:pPr>
        <w:pStyle w:val="Checklisteneintrag"/>
        <w:rPr>
          <w:rFonts w:asciiTheme="minorHAnsi" w:hAnsiTheme="minorHAnsi"/>
        </w:rPr>
      </w:pPr>
      <w:r w:rsidRPr="00F35A00">
        <w:rPr>
          <w:rFonts w:asciiTheme="minorHAnsi" w:hAnsiTheme="minorHAnsi"/>
        </w:rPr>
        <w:t>Technische Mittel bestimmen</w:t>
      </w:r>
    </w:p>
    <w:p w14:paraId="32A42A4B" w14:textId="77777777" w:rsidR="00F35A00" w:rsidRDefault="00F35A00" w:rsidP="00F35A00">
      <w:pPr>
        <w:rPr>
          <w:rFonts w:asciiTheme="minorHAnsi" w:hAnsiTheme="minorHAnsi"/>
        </w:rPr>
      </w:pPr>
    </w:p>
    <w:p w14:paraId="5EF74A79" w14:textId="2F1B5841" w:rsidR="008003A4" w:rsidRPr="00F35A00" w:rsidRDefault="00335917" w:rsidP="00F35A0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Die Rahmenbedingungen </w:t>
      </w:r>
      <w:r w:rsidR="00F35A00" w:rsidRPr="00F35A00">
        <w:rPr>
          <w:rFonts w:asciiTheme="minorHAnsi" w:hAnsiTheme="minorHAnsi"/>
        </w:rPr>
        <w:t xml:space="preserve">sollten </w:t>
      </w:r>
      <w:r>
        <w:rPr>
          <w:rFonts w:asciiTheme="minorHAnsi" w:hAnsiTheme="minorHAnsi"/>
        </w:rPr>
        <w:t xml:space="preserve">mindestens </w:t>
      </w:r>
      <w:r w:rsidR="00F35A00" w:rsidRPr="00F35A00">
        <w:rPr>
          <w:rFonts w:asciiTheme="minorHAnsi" w:hAnsiTheme="minorHAnsi"/>
        </w:rPr>
        <w:t xml:space="preserve">die folgenden Punkte </w:t>
      </w:r>
      <w:r>
        <w:rPr>
          <w:rFonts w:asciiTheme="minorHAnsi" w:hAnsiTheme="minorHAnsi"/>
        </w:rPr>
        <w:t>beachten</w:t>
      </w:r>
      <w:r w:rsidR="00F35A00" w:rsidRPr="00F35A00">
        <w:rPr>
          <w:rFonts w:asciiTheme="minorHAnsi" w:hAnsiTheme="minorHAnsi"/>
        </w:rPr>
        <w:t>:</w:t>
      </w:r>
    </w:p>
    <w:p w14:paraId="4FF0EBE2" w14:textId="77777777" w:rsidR="00F35A00" w:rsidRPr="00F35A00" w:rsidRDefault="00F35A00" w:rsidP="00F35A00">
      <w:pPr>
        <w:pStyle w:val="Checklisteneintrag"/>
        <w:rPr>
          <w:rFonts w:asciiTheme="minorHAnsi" w:hAnsiTheme="minorHAnsi"/>
        </w:rPr>
      </w:pPr>
      <w:r w:rsidRPr="00F35A00">
        <w:rPr>
          <w:rFonts w:asciiTheme="minorHAnsi" w:hAnsiTheme="minorHAnsi"/>
        </w:rPr>
        <w:t>Ziel des Projekts</w:t>
      </w:r>
    </w:p>
    <w:p w14:paraId="68961477" w14:textId="77777777" w:rsidR="00F35A00" w:rsidRPr="00F35A00" w:rsidRDefault="00F35A00" w:rsidP="00F35A00">
      <w:pPr>
        <w:pStyle w:val="Checklisteneintrag"/>
        <w:rPr>
          <w:rFonts w:asciiTheme="minorHAnsi" w:hAnsiTheme="minorHAnsi"/>
        </w:rPr>
      </w:pPr>
      <w:r w:rsidRPr="00F35A00">
        <w:rPr>
          <w:rFonts w:asciiTheme="minorHAnsi" w:hAnsiTheme="minorHAnsi"/>
        </w:rPr>
        <w:t>Darstellung der Ausgangssituation</w:t>
      </w:r>
    </w:p>
    <w:p w14:paraId="5E57D6B4" w14:textId="794DE906" w:rsidR="00F35A00" w:rsidRPr="00F35A00" w:rsidRDefault="00F35A00" w:rsidP="00F35A00">
      <w:pPr>
        <w:pStyle w:val="Checklisteneintrag"/>
        <w:rPr>
          <w:rFonts w:asciiTheme="minorHAnsi" w:hAnsiTheme="minorHAnsi"/>
        </w:rPr>
      </w:pPr>
      <w:r w:rsidRPr="00F35A00">
        <w:rPr>
          <w:rFonts w:asciiTheme="minorHAnsi" w:hAnsiTheme="minorHAnsi"/>
        </w:rPr>
        <w:t>Zielgruppe</w:t>
      </w:r>
      <w:r w:rsidR="00335917">
        <w:rPr>
          <w:rFonts w:asciiTheme="minorHAnsi" w:hAnsiTheme="minorHAnsi"/>
        </w:rPr>
        <w:t>, für wen ist diese Seite bestimmt</w:t>
      </w:r>
    </w:p>
    <w:p w14:paraId="79FC3D46" w14:textId="77777777" w:rsidR="00F35A00" w:rsidRPr="00F35A00" w:rsidRDefault="00F35A00" w:rsidP="00F35A00">
      <w:pPr>
        <w:pStyle w:val="Checklisteneintrag"/>
        <w:rPr>
          <w:rFonts w:asciiTheme="minorHAnsi" w:hAnsiTheme="minorHAnsi"/>
        </w:rPr>
      </w:pPr>
      <w:r w:rsidRPr="00F35A00">
        <w:rPr>
          <w:rFonts w:asciiTheme="minorHAnsi" w:hAnsiTheme="minorHAnsi"/>
        </w:rPr>
        <w:t>Zielplattform (Betriebsystem, Browser, Bildschirmauflösung)</w:t>
      </w:r>
    </w:p>
    <w:p w14:paraId="005ED75F" w14:textId="3082AB11" w:rsidR="00F35A00" w:rsidRPr="00F35A00" w:rsidRDefault="00F35A00" w:rsidP="00F35A00">
      <w:pPr>
        <w:pStyle w:val="Checklisteneintrag"/>
        <w:rPr>
          <w:rFonts w:asciiTheme="minorHAnsi" w:hAnsiTheme="minorHAnsi"/>
        </w:rPr>
      </w:pPr>
      <w:r w:rsidRPr="00F35A00">
        <w:rPr>
          <w:rFonts w:asciiTheme="minorHAnsi" w:hAnsiTheme="minorHAnsi"/>
        </w:rPr>
        <w:t>Medieneinsatz</w:t>
      </w:r>
      <w:r w:rsidR="00335917">
        <w:rPr>
          <w:rFonts w:asciiTheme="minorHAnsi" w:hAnsiTheme="minorHAnsi"/>
        </w:rPr>
        <w:t>, welche Medien werden verwendet</w:t>
      </w:r>
    </w:p>
    <w:p w14:paraId="5178F51C" w14:textId="5F2BEDAE" w:rsidR="00F35A00" w:rsidRPr="00F35A00" w:rsidRDefault="00F35A00" w:rsidP="00F35A00">
      <w:pPr>
        <w:pStyle w:val="Checklisteneintrag"/>
        <w:rPr>
          <w:rFonts w:asciiTheme="minorHAnsi" w:hAnsiTheme="minorHAnsi"/>
        </w:rPr>
      </w:pPr>
      <w:r w:rsidRPr="00F35A00">
        <w:rPr>
          <w:rFonts w:asciiTheme="minorHAnsi" w:hAnsiTheme="minorHAnsi"/>
        </w:rPr>
        <w:t>Umfang der Site</w:t>
      </w:r>
      <w:r w:rsidR="00335917">
        <w:rPr>
          <w:rFonts w:asciiTheme="minorHAnsi" w:hAnsiTheme="minorHAnsi"/>
        </w:rPr>
        <w:t>, aus wie vielen und welchen Einzelseiten besteht der Auftritt</w:t>
      </w:r>
    </w:p>
    <w:p w14:paraId="28600359" w14:textId="77777777" w:rsidR="00F35A00" w:rsidRDefault="00F35A00" w:rsidP="00F35A00">
      <w:pPr>
        <w:pStyle w:val="Checklisteneintrag"/>
        <w:rPr>
          <w:rFonts w:asciiTheme="minorHAnsi" w:hAnsiTheme="minorHAnsi"/>
        </w:rPr>
      </w:pPr>
      <w:r w:rsidRPr="00F35A00">
        <w:rPr>
          <w:rFonts w:asciiTheme="minorHAnsi" w:hAnsiTheme="minorHAnsi"/>
        </w:rPr>
        <w:t>Spezielle technische Anforderungen (Shop-System, Content Management-System, Datenbanken)</w:t>
      </w:r>
    </w:p>
    <w:p w14:paraId="413F7CAD" w14:textId="04726E5F" w:rsidR="003165EB" w:rsidRPr="003165EB" w:rsidRDefault="003165EB" w:rsidP="003165EB">
      <w:pPr>
        <w:pStyle w:val="Checklisteneintrag"/>
        <w:rPr>
          <w:rFonts w:asciiTheme="minorHAnsi" w:hAnsiTheme="minorHAnsi"/>
        </w:rPr>
      </w:pPr>
      <w:r>
        <w:rPr>
          <w:rFonts w:asciiTheme="minorHAnsi" w:hAnsiTheme="minorHAnsi"/>
        </w:rPr>
        <w:t>Funktionalität des Webshops (Länder, Sprachen, Preise, Bezahlung, Versand, Handling Retouren ...)</w:t>
      </w:r>
    </w:p>
    <w:p w14:paraId="76CE6DC1" w14:textId="01685221" w:rsidR="00627616" w:rsidRPr="00F35A00" w:rsidRDefault="00627616" w:rsidP="00F35A00">
      <w:pPr>
        <w:pStyle w:val="Checklisteneintrag"/>
        <w:rPr>
          <w:rFonts w:asciiTheme="minorHAnsi" w:hAnsiTheme="minorHAnsi"/>
        </w:rPr>
      </w:pPr>
      <w:r>
        <w:rPr>
          <w:rFonts w:asciiTheme="minorHAnsi" w:hAnsiTheme="minorHAnsi"/>
        </w:rPr>
        <w:t>Anforderungen an den Hosting-Provider</w:t>
      </w:r>
    </w:p>
    <w:p w14:paraId="480AC37A" w14:textId="2F42E4DF" w:rsidR="00F35A00" w:rsidRPr="002B3145" w:rsidRDefault="00F35A00" w:rsidP="00F35A00">
      <w:pPr>
        <w:pStyle w:val="Checklisteneintrag"/>
        <w:rPr>
          <w:rFonts w:asciiTheme="minorHAnsi" w:hAnsiTheme="minorHAnsi"/>
        </w:rPr>
      </w:pPr>
      <w:r w:rsidRPr="00F35A00">
        <w:rPr>
          <w:rFonts w:asciiTheme="minorHAnsi" w:hAnsiTheme="minorHAnsi"/>
        </w:rPr>
        <w:t>Wartung der Site, Funktionen für die Zukunft</w:t>
      </w:r>
      <w:r w:rsidR="002B3145">
        <w:rPr>
          <w:rFonts w:asciiTheme="minorHAnsi" w:hAnsiTheme="minorHAnsi"/>
        </w:rPr>
        <w:t>.</w:t>
      </w:r>
    </w:p>
    <w:p w14:paraId="5FFA04B2" w14:textId="7A23D34E" w:rsidR="008003A4" w:rsidRDefault="008003A4" w:rsidP="00F35A00">
      <w:pPr>
        <w:pStyle w:val="Text"/>
        <w:rPr>
          <w:rFonts w:asciiTheme="minorHAnsi" w:hAnsiTheme="minorHAnsi"/>
        </w:rPr>
      </w:pPr>
    </w:p>
    <w:p w14:paraId="4B6E4E06" w14:textId="383FE9A9" w:rsidR="00E05F04" w:rsidRPr="00E05F04" w:rsidRDefault="00E05F04" w:rsidP="00F35A00">
      <w:pPr>
        <w:pStyle w:val="Text"/>
        <w:rPr>
          <w:rFonts w:asciiTheme="minorHAnsi" w:hAnsiTheme="minorHAnsi"/>
          <w:b/>
        </w:rPr>
      </w:pPr>
      <w:r w:rsidRPr="00E05F04">
        <w:rPr>
          <w:rFonts w:asciiTheme="minorHAnsi" w:hAnsiTheme="minorHAnsi"/>
          <w:b/>
        </w:rPr>
        <w:t>Weiterführende Informationen:</w:t>
      </w:r>
    </w:p>
    <w:p w14:paraId="06F3CB45" w14:textId="471581BE" w:rsidR="00E05F04" w:rsidRDefault="00E05F04" w:rsidP="00F35A00">
      <w:pPr>
        <w:pStyle w:val="Text"/>
        <w:rPr>
          <w:rFonts w:asciiTheme="minorHAnsi" w:hAnsiTheme="minorHAnsi"/>
        </w:rPr>
      </w:pPr>
      <w:hyperlink r:id="rId7" w:history="1">
        <w:r w:rsidRPr="00802DE4">
          <w:rPr>
            <w:rStyle w:val="Hyperlink"/>
            <w:rFonts w:asciiTheme="minorHAnsi" w:hAnsiTheme="minorHAnsi"/>
          </w:rPr>
          <w:t>https://drive.google.com/file/d/1qBZ7LJ-fPeg0mtaRMDcOzwoBjRFh6wZj/view</w:t>
        </w:r>
      </w:hyperlink>
      <w:r>
        <w:rPr>
          <w:rFonts w:asciiTheme="minorHAnsi" w:hAnsiTheme="minorHAnsi"/>
        </w:rPr>
        <w:t xml:space="preserve"> Kapitel 4</w:t>
      </w:r>
      <w:bookmarkStart w:id="0" w:name="_GoBack"/>
      <w:bookmarkEnd w:id="0"/>
    </w:p>
    <w:p w14:paraId="159317A7" w14:textId="77777777" w:rsidR="008003A4" w:rsidRDefault="008003A4" w:rsidP="00F35A00">
      <w:pPr>
        <w:pStyle w:val="Text"/>
        <w:rPr>
          <w:rFonts w:asciiTheme="minorHAnsi" w:hAnsiTheme="minorHAnsi"/>
        </w:rPr>
      </w:pPr>
    </w:p>
    <w:p w14:paraId="46FF263A" w14:textId="77777777" w:rsidR="008003A4" w:rsidRDefault="008003A4" w:rsidP="00F35A00">
      <w:pPr>
        <w:pStyle w:val="Text"/>
        <w:rPr>
          <w:rFonts w:asciiTheme="minorHAnsi" w:hAnsiTheme="minorHAnsi"/>
        </w:rPr>
      </w:pPr>
    </w:p>
    <w:p w14:paraId="456A60A0" w14:textId="77777777" w:rsidR="008003A4" w:rsidRDefault="008003A4" w:rsidP="00F35A00">
      <w:pPr>
        <w:pStyle w:val="Text"/>
        <w:rPr>
          <w:rFonts w:asciiTheme="minorHAnsi" w:hAnsiTheme="minorHAnsi"/>
        </w:rPr>
      </w:pPr>
    </w:p>
    <w:p w14:paraId="1D09C700" w14:textId="77777777" w:rsidR="008003A4" w:rsidRDefault="008003A4" w:rsidP="00F35A00">
      <w:pPr>
        <w:pStyle w:val="Text"/>
        <w:rPr>
          <w:rFonts w:asciiTheme="minorHAnsi" w:hAnsiTheme="minorHAnsi"/>
        </w:rPr>
      </w:pPr>
    </w:p>
    <w:p w14:paraId="1B23FB8E" w14:textId="77777777" w:rsidR="008003A4" w:rsidRDefault="008003A4" w:rsidP="00F35A00">
      <w:pPr>
        <w:pStyle w:val="Text"/>
        <w:rPr>
          <w:rFonts w:asciiTheme="minorHAnsi" w:hAnsiTheme="minorHAnsi"/>
        </w:rPr>
      </w:pPr>
    </w:p>
    <w:p w14:paraId="4E764509" w14:textId="77777777" w:rsidR="008003A4" w:rsidRDefault="008003A4" w:rsidP="00F35A00">
      <w:pPr>
        <w:pStyle w:val="Text"/>
        <w:rPr>
          <w:rFonts w:asciiTheme="minorHAnsi" w:hAnsiTheme="minorHAnsi"/>
        </w:rPr>
      </w:pPr>
    </w:p>
    <w:p w14:paraId="2A434AEE" w14:textId="0DE6DC71" w:rsidR="00F35A00" w:rsidRPr="008003A4" w:rsidRDefault="00CF4A71" w:rsidP="00F35A00">
      <w:pPr>
        <w:pStyle w:val="Tex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Quelle: </w:t>
      </w:r>
      <w:r w:rsidR="008003A4" w:rsidRPr="008003A4">
        <w:rPr>
          <w:rFonts w:asciiTheme="minorHAnsi" w:hAnsiTheme="minorHAnsi"/>
          <w:sz w:val="20"/>
          <w:szCs w:val="20"/>
        </w:rPr>
        <w:t>http://www.benutzerfreun.de/konzepter-info/checklisten-vorlagen-fragebogen/</w:t>
      </w:r>
    </w:p>
    <w:sectPr w:rsidR="00F35A00" w:rsidRPr="008003A4" w:rsidSect="008064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C0A0F" w14:textId="77777777" w:rsidR="00681CEA" w:rsidRDefault="00681CEA" w:rsidP="0030181B">
      <w:r>
        <w:separator/>
      </w:r>
    </w:p>
  </w:endnote>
  <w:endnote w:type="continuationSeparator" w:id="0">
    <w:p w14:paraId="5B16604A" w14:textId="77777777" w:rsidR="00681CEA" w:rsidRDefault="00681CEA" w:rsidP="00301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5FE80" w14:textId="77777777" w:rsidR="00D145A8" w:rsidRDefault="00D145A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2D600" w14:textId="4FD665F1" w:rsidR="00640D40" w:rsidRPr="0030181B" w:rsidRDefault="0030181B" w:rsidP="00806446">
    <w:pPr>
      <w:pStyle w:val="Kopf-undFuzeilen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lear" w:pos="9020"/>
        <w:tab w:val="center" w:pos="4819"/>
        <w:tab w:val="right" w:pos="9923"/>
      </w:tabs>
      <w:rPr>
        <w:rFonts w:ascii="Cambria" w:hAnsi="Cambria"/>
        <w:sz w:val="20"/>
        <w:szCs w:val="20"/>
      </w:rPr>
    </w:pPr>
    <w:r w:rsidRPr="0030181B">
      <w:rPr>
        <w:rFonts w:ascii="Cambria" w:hAnsi="Cambria" w:cs="Times New Roman"/>
        <w:sz w:val="20"/>
        <w:szCs w:val="20"/>
      </w:rPr>
      <w:fldChar w:fldCharType="begin"/>
    </w:r>
    <w:r w:rsidRPr="0030181B">
      <w:rPr>
        <w:rFonts w:ascii="Cambria" w:hAnsi="Cambria" w:cs="Times New Roman"/>
        <w:sz w:val="20"/>
        <w:szCs w:val="20"/>
      </w:rPr>
      <w:instrText xml:space="preserve"> FILENAME </w:instrText>
    </w:r>
    <w:r w:rsidRPr="0030181B">
      <w:rPr>
        <w:rFonts w:ascii="Cambria" w:hAnsi="Cambria" w:cs="Times New Roman"/>
        <w:sz w:val="20"/>
        <w:szCs w:val="20"/>
      </w:rPr>
      <w:fldChar w:fldCharType="separate"/>
    </w:r>
    <w:r w:rsidR="002023D3">
      <w:rPr>
        <w:rFonts w:ascii="Cambria" w:hAnsi="Cambria" w:cs="Times New Roman"/>
        <w:noProof/>
        <w:sz w:val="20"/>
        <w:szCs w:val="20"/>
      </w:rPr>
      <w:t>M150_Checkliste-Rahmenbedingungen.docx</w:t>
    </w:r>
    <w:r w:rsidRPr="0030181B">
      <w:rPr>
        <w:rFonts w:ascii="Cambria" w:hAnsi="Cambria" w:cs="Times New Roman"/>
        <w:sz w:val="20"/>
        <w:szCs w:val="20"/>
      </w:rPr>
      <w:fldChar w:fldCharType="end"/>
    </w:r>
    <w:r w:rsidR="00640D40" w:rsidRPr="0030181B">
      <w:rPr>
        <w:rFonts w:ascii="Cambria" w:hAnsi="Cambria"/>
        <w:sz w:val="20"/>
        <w:szCs w:val="20"/>
      </w:rPr>
      <w:tab/>
    </w:r>
    <w:r w:rsidR="00640D40" w:rsidRPr="0030181B">
      <w:rPr>
        <w:rFonts w:ascii="Cambria" w:hAnsi="Cambria"/>
        <w:sz w:val="20"/>
        <w:szCs w:val="20"/>
        <w:lang w:val="de-DE"/>
      </w:rPr>
      <w:t>©</w:t>
    </w:r>
    <w:r>
      <w:rPr>
        <w:rFonts w:ascii="Cambria" w:hAnsi="Cambria"/>
        <w:sz w:val="20"/>
        <w:szCs w:val="20"/>
        <w:lang w:val="de-DE"/>
      </w:rPr>
      <w:t xml:space="preserve"> </w:t>
    </w:r>
    <w:r w:rsidR="00D145A8">
      <w:rPr>
        <w:rFonts w:ascii="Cambria" w:hAnsi="Cambria"/>
        <w:sz w:val="20"/>
        <w:szCs w:val="20"/>
        <w:lang w:val="de-DE"/>
      </w:rPr>
      <w:t>2017</w:t>
    </w:r>
    <w:r w:rsidRPr="0030181B">
      <w:rPr>
        <w:rFonts w:ascii="Cambria" w:hAnsi="Cambria"/>
        <w:sz w:val="20"/>
        <w:szCs w:val="20"/>
        <w:lang w:val="de-DE"/>
      </w:rPr>
      <w:t>,</w:t>
    </w:r>
    <w:r w:rsidR="00640D40" w:rsidRPr="0030181B">
      <w:rPr>
        <w:rFonts w:ascii="Cambria" w:hAnsi="Cambria"/>
        <w:sz w:val="20"/>
        <w:szCs w:val="20"/>
        <w:lang w:val="de-DE"/>
      </w:rPr>
      <w:t xml:space="preserve"> GIBM</w:t>
    </w:r>
    <w:r w:rsidR="00640D40" w:rsidRPr="0030181B">
      <w:rPr>
        <w:rFonts w:ascii="Cambria" w:hAnsi="Cambria"/>
        <w:sz w:val="20"/>
        <w:szCs w:val="20"/>
      </w:rPr>
      <w:tab/>
    </w:r>
    <w:r w:rsidR="00640D40" w:rsidRPr="0030181B">
      <w:rPr>
        <w:rFonts w:ascii="Cambria" w:hAnsi="Cambria"/>
        <w:sz w:val="20"/>
        <w:szCs w:val="20"/>
        <w:lang w:val="de-DE"/>
      </w:rPr>
      <w:t xml:space="preserve">Seite </w:t>
    </w:r>
    <w:r w:rsidR="00640D40" w:rsidRPr="0030181B">
      <w:rPr>
        <w:rFonts w:ascii="Cambria" w:hAnsi="Cambria"/>
        <w:sz w:val="20"/>
        <w:szCs w:val="20"/>
      </w:rPr>
      <w:fldChar w:fldCharType="begin"/>
    </w:r>
    <w:r w:rsidR="00640D40" w:rsidRPr="0030181B">
      <w:rPr>
        <w:rFonts w:ascii="Cambria" w:hAnsi="Cambria"/>
        <w:sz w:val="20"/>
        <w:szCs w:val="20"/>
      </w:rPr>
      <w:instrText xml:space="preserve"> PAGE </w:instrText>
    </w:r>
    <w:r w:rsidR="00640D40" w:rsidRPr="0030181B">
      <w:rPr>
        <w:rFonts w:ascii="Cambria" w:hAnsi="Cambria"/>
        <w:sz w:val="20"/>
        <w:szCs w:val="20"/>
      </w:rPr>
      <w:fldChar w:fldCharType="separate"/>
    </w:r>
    <w:r w:rsidR="002023D3">
      <w:rPr>
        <w:rFonts w:ascii="Cambria" w:hAnsi="Cambria"/>
        <w:noProof/>
        <w:sz w:val="20"/>
        <w:szCs w:val="20"/>
      </w:rPr>
      <w:t>1</w:t>
    </w:r>
    <w:r w:rsidR="00640D40" w:rsidRPr="0030181B">
      <w:rPr>
        <w:rFonts w:ascii="Cambria" w:hAnsi="Cambria"/>
        <w:sz w:val="20"/>
        <w:szCs w:val="20"/>
      </w:rPr>
      <w:fldChar w:fldCharType="end"/>
    </w:r>
    <w:r w:rsidR="00640D40" w:rsidRPr="0030181B">
      <w:rPr>
        <w:rFonts w:ascii="Cambria" w:hAnsi="Cambria"/>
        <w:sz w:val="20"/>
        <w:szCs w:val="20"/>
        <w:lang w:val="de-DE"/>
      </w:rPr>
      <w:t xml:space="preserve"> von </w:t>
    </w:r>
    <w:r w:rsidR="00640D40" w:rsidRPr="0030181B">
      <w:rPr>
        <w:rFonts w:ascii="Cambria" w:hAnsi="Cambria"/>
        <w:sz w:val="20"/>
        <w:szCs w:val="20"/>
      </w:rPr>
      <w:fldChar w:fldCharType="begin"/>
    </w:r>
    <w:r w:rsidR="00640D40" w:rsidRPr="0030181B">
      <w:rPr>
        <w:rFonts w:ascii="Cambria" w:hAnsi="Cambria"/>
        <w:sz w:val="20"/>
        <w:szCs w:val="20"/>
      </w:rPr>
      <w:instrText xml:space="preserve"> NUMPAGES </w:instrText>
    </w:r>
    <w:r w:rsidR="00640D40" w:rsidRPr="0030181B">
      <w:rPr>
        <w:rFonts w:ascii="Cambria" w:hAnsi="Cambria"/>
        <w:sz w:val="20"/>
        <w:szCs w:val="20"/>
      </w:rPr>
      <w:fldChar w:fldCharType="separate"/>
    </w:r>
    <w:r w:rsidR="002023D3">
      <w:rPr>
        <w:rFonts w:ascii="Cambria" w:hAnsi="Cambria"/>
        <w:noProof/>
        <w:sz w:val="20"/>
        <w:szCs w:val="20"/>
      </w:rPr>
      <w:t>1</w:t>
    </w:r>
    <w:r w:rsidR="00640D40" w:rsidRPr="0030181B">
      <w:rPr>
        <w:rFonts w:ascii="Cambria" w:hAnsi="Cambri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06F19" w14:textId="77777777" w:rsidR="00D145A8" w:rsidRDefault="00D145A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520FD" w14:textId="77777777" w:rsidR="00681CEA" w:rsidRDefault="00681CEA" w:rsidP="0030181B">
      <w:r>
        <w:separator/>
      </w:r>
    </w:p>
  </w:footnote>
  <w:footnote w:type="continuationSeparator" w:id="0">
    <w:p w14:paraId="23AF1552" w14:textId="77777777" w:rsidR="00681CEA" w:rsidRDefault="00681CEA" w:rsidP="003018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E6487" w14:textId="77777777" w:rsidR="00D145A8" w:rsidRDefault="00D145A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79CD6" w14:textId="77777777" w:rsidR="00640D40" w:rsidRPr="0030181B" w:rsidRDefault="00791A64" w:rsidP="0030181B">
    <w:pPr>
      <w:pStyle w:val="Kopf-undFuzeilen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lear" w:pos="9020"/>
        <w:tab w:val="center" w:pos="4819"/>
        <w:tab w:val="right" w:pos="9638"/>
      </w:tabs>
      <w:rPr>
        <w:rFonts w:hAnsi="Helvetica"/>
      </w:rPr>
    </w:pPr>
    <w:r>
      <w:rPr>
        <w:noProof/>
        <w:bdr w:val="none" w:sz="0" w:space="0" w:color="auto"/>
        <w:lang w:val="de-DE"/>
      </w:rPr>
      <w:drawing>
        <wp:anchor distT="0" distB="0" distL="114300" distR="114300" simplePos="0" relativeHeight="251658240" behindDoc="0" locked="0" layoutInCell="1" allowOverlap="1" wp14:anchorId="4F48D92A" wp14:editId="38C00C15">
          <wp:simplePos x="0" y="0"/>
          <wp:positionH relativeFrom="column">
            <wp:posOffset>0</wp:posOffset>
          </wp:positionH>
          <wp:positionV relativeFrom="paragraph">
            <wp:posOffset>41275</wp:posOffset>
          </wp:positionV>
          <wp:extent cx="591185" cy="676275"/>
          <wp:effectExtent l="0" t="0" r="0" b="9525"/>
          <wp:wrapSquare wrapText="bothSides"/>
          <wp:docPr id="2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118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A189721" w14:textId="77777777" w:rsidR="00640D40" w:rsidRPr="00102208" w:rsidRDefault="00640D40" w:rsidP="00806446">
    <w:pPr>
      <w:pStyle w:val="Kopf-undFuzeilen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lear" w:pos="9020"/>
        <w:tab w:val="center" w:pos="4819"/>
        <w:tab w:val="right" w:pos="9923"/>
      </w:tabs>
      <w:rPr>
        <w:rFonts w:ascii="Cambria" w:hAnsi="Cambria"/>
      </w:rPr>
    </w:pPr>
    <w:r w:rsidRPr="0030181B">
      <w:rPr>
        <w:rFonts w:hAnsi="Helvetica"/>
        <w:sz w:val="18"/>
        <w:szCs w:val="18"/>
      </w:rPr>
      <w:tab/>
    </w:r>
    <w:r w:rsidRPr="0030181B">
      <w:rPr>
        <w:rFonts w:hAnsi="Helvetica"/>
        <w:sz w:val="18"/>
        <w:szCs w:val="18"/>
      </w:rPr>
      <w:tab/>
    </w:r>
    <w:r w:rsidR="004B1A3A">
      <w:rPr>
        <w:rFonts w:ascii="Cambria" w:hAnsi="Cambria"/>
        <w:lang w:val="de-DE"/>
      </w:rPr>
      <w:t>Modul 150</w:t>
    </w:r>
  </w:p>
  <w:p w14:paraId="7C6AC193" w14:textId="77777777" w:rsidR="00640D40" w:rsidRPr="00102208" w:rsidRDefault="00640D40" w:rsidP="00806446">
    <w:pPr>
      <w:pStyle w:val="Kopf-undFuzeilen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lear" w:pos="9020"/>
        <w:tab w:val="center" w:pos="4819"/>
        <w:tab w:val="right" w:pos="9923"/>
      </w:tabs>
      <w:rPr>
        <w:rFonts w:ascii="Cambria" w:hAnsi="Cambria"/>
      </w:rPr>
    </w:pPr>
    <w:r w:rsidRPr="00102208">
      <w:rPr>
        <w:rFonts w:ascii="Cambria" w:hAnsi="Cambria"/>
      </w:rPr>
      <w:tab/>
    </w:r>
    <w:r w:rsidRPr="00102208">
      <w:rPr>
        <w:rFonts w:ascii="Cambria" w:hAnsi="Cambria"/>
      </w:rPr>
      <w:tab/>
    </w:r>
    <w:r w:rsidR="00EC72CB" w:rsidRPr="00EC72CB">
      <w:rPr>
        <w:rFonts w:ascii="Cambria" w:hAnsi="Cambria"/>
        <w:lang w:val="de-DE"/>
      </w:rPr>
      <w:t>E-Business-Applikationen anpassen</w:t>
    </w:r>
  </w:p>
  <w:p w14:paraId="26911685" w14:textId="77777777" w:rsidR="0030181B" w:rsidRPr="00102208" w:rsidRDefault="00640D40" w:rsidP="00806446">
    <w:pPr>
      <w:pStyle w:val="Kopf-undFuzeilen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  <w:between w:val="none" w:sz="0" w:space="0" w:color="auto"/>
        <w:bar w:val="none" w:sz="0" w:color="auto"/>
      </w:pBdr>
      <w:tabs>
        <w:tab w:val="clear" w:pos="9020"/>
        <w:tab w:val="center" w:pos="4819"/>
        <w:tab w:val="right" w:pos="9923"/>
      </w:tabs>
      <w:rPr>
        <w:rFonts w:ascii="Cambria" w:hAnsi="Cambria"/>
        <w:lang w:val="de-DE"/>
      </w:rPr>
    </w:pPr>
    <w:r w:rsidRPr="00102208">
      <w:rPr>
        <w:rFonts w:ascii="Cambria" w:hAnsi="Cambria"/>
      </w:rPr>
      <w:tab/>
    </w:r>
    <w:r w:rsidRPr="00102208">
      <w:rPr>
        <w:rFonts w:ascii="Cambria" w:hAnsi="Cambria"/>
      </w:rPr>
      <w:tab/>
    </w:r>
    <w:r w:rsidRPr="00102208">
      <w:rPr>
        <w:rFonts w:ascii="Cambria" w:hAnsi="Cambria"/>
        <w:lang w:val="de-DE"/>
      </w:rPr>
      <w:t>D.</w:t>
    </w:r>
    <w:r w:rsidR="00110383">
      <w:rPr>
        <w:rFonts w:ascii="Cambria" w:hAnsi="Cambria"/>
        <w:lang w:val="de-DE"/>
      </w:rPr>
      <w:t xml:space="preserve"> </w:t>
    </w:r>
    <w:r w:rsidRPr="00102208">
      <w:rPr>
        <w:rFonts w:ascii="Cambria" w:hAnsi="Cambria"/>
        <w:lang w:val="de-DE"/>
      </w:rPr>
      <w:t>Brodbeck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48D79" w14:textId="77777777" w:rsidR="00D145A8" w:rsidRDefault="00D145A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Checklisteneintrag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cs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5A00"/>
    <w:rsid w:val="00046BF0"/>
    <w:rsid w:val="000C330B"/>
    <w:rsid w:val="00102208"/>
    <w:rsid w:val="00110383"/>
    <w:rsid w:val="00143977"/>
    <w:rsid w:val="002023D3"/>
    <w:rsid w:val="00221928"/>
    <w:rsid w:val="002B3145"/>
    <w:rsid w:val="0030181B"/>
    <w:rsid w:val="003165EB"/>
    <w:rsid w:val="00335917"/>
    <w:rsid w:val="003659F7"/>
    <w:rsid w:val="00452FCC"/>
    <w:rsid w:val="004628B6"/>
    <w:rsid w:val="00476D21"/>
    <w:rsid w:val="00483659"/>
    <w:rsid w:val="004B1A3A"/>
    <w:rsid w:val="00627616"/>
    <w:rsid w:val="00640D40"/>
    <w:rsid w:val="00681CEA"/>
    <w:rsid w:val="006E6AEE"/>
    <w:rsid w:val="00791A64"/>
    <w:rsid w:val="008003A4"/>
    <w:rsid w:val="00806446"/>
    <w:rsid w:val="009056B6"/>
    <w:rsid w:val="009E614B"/>
    <w:rsid w:val="00A0161C"/>
    <w:rsid w:val="00A76DBC"/>
    <w:rsid w:val="00AA1CDB"/>
    <w:rsid w:val="00CF4A71"/>
    <w:rsid w:val="00D145A8"/>
    <w:rsid w:val="00E05F04"/>
    <w:rsid w:val="00EC72CB"/>
    <w:rsid w:val="00F35A00"/>
    <w:rsid w:val="00F4063D"/>
    <w:rsid w:val="00F4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3A9C43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de-CH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F35A00"/>
    <w:pPr>
      <w:suppressAutoHyphens/>
      <w:spacing w:after="120"/>
    </w:pPr>
    <w:rPr>
      <w:rFonts w:eastAsia="Times New Roman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35A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paragraph" w:styleId="berschrift2">
    <w:name w:val="heading 2"/>
    <w:next w:val="Text"/>
    <w:pPr>
      <w:pBdr>
        <w:top w:val="nil"/>
        <w:left w:val="nil"/>
        <w:bottom w:val="nil"/>
        <w:right w:val="nil"/>
        <w:between w:val="nil"/>
        <w:bar w:val="nil"/>
      </w:pBdr>
      <w:outlineLvl w:val="1"/>
    </w:pPr>
    <w:rPr>
      <w:rFonts w:ascii="Helvetica" w:eastAsia="Helvetica" w:hAnsi="Helvetica" w:cs="Helvetica"/>
      <w:b/>
      <w:bCs/>
      <w:color w:val="000000"/>
      <w:sz w:val="32"/>
      <w:szCs w:val="32"/>
      <w:bdr w:val="ni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bdr w:val="nil"/>
    </w:rPr>
  </w:style>
  <w:style w:type="paragraph" w:customStyle="1" w:styleId="Text">
    <w:name w:val="Text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2"/>
      <w:szCs w:val="22"/>
      <w:bdr w:val="nil"/>
    </w:rPr>
  </w:style>
  <w:style w:type="paragraph" w:styleId="Kopfzeile">
    <w:name w:val="header"/>
    <w:basedOn w:val="Standard"/>
    <w:link w:val="KopfzeileZchn"/>
    <w:uiPriority w:val="99"/>
    <w:unhideWhenUsed/>
    <w:rsid w:val="00640D4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640D40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chn"/>
    <w:uiPriority w:val="99"/>
    <w:unhideWhenUsed/>
    <w:rsid w:val="00640D4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640D40"/>
    <w:rPr>
      <w:sz w:val="24"/>
      <w:szCs w:val="24"/>
      <w:lang w:val="en-US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2208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102208"/>
    <w:rPr>
      <w:rFonts w:ascii="Lucida Grande" w:hAnsi="Lucida Grande" w:cs="Lucida Grande"/>
      <w:sz w:val="18"/>
      <w:szCs w:val="18"/>
      <w:lang w:val="en-US" w:eastAsia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35A00"/>
    <w:rPr>
      <w:rFonts w:asciiTheme="majorHAnsi" w:eastAsiaTheme="majorEastAsia" w:hAnsiTheme="majorHAnsi" w:cstheme="majorBidi"/>
      <w:color w:val="2F759E" w:themeColor="accent1" w:themeShade="BF"/>
      <w:sz w:val="32"/>
      <w:szCs w:val="32"/>
      <w:bdr w:val="nil"/>
      <w:lang w:val="en-US" w:eastAsia="en-US"/>
    </w:rPr>
  </w:style>
  <w:style w:type="paragraph" w:customStyle="1" w:styleId="Checklisteneintrag">
    <w:name w:val="Checklisteneintrag"/>
    <w:basedOn w:val="Standard"/>
    <w:rsid w:val="00F35A00"/>
    <w:pPr>
      <w:numPr>
        <w:numId w:val="2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ind w:left="714" w:hanging="357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qBZ7LJ-fPeg0mtaRMDcOzwoBjRFh6wZj/view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ecks/Dropbox/Vorlagen/modul15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modul150.dotx</Template>
  <TotalTime>0</TotalTime>
  <Pages>1</Pages>
  <Words>180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Brodbeck, Daniel - ET10637</dc:creator>
  <cp:lastModifiedBy>Daniel Brodbeck</cp:lastModifiedBy>
  <cp:revision>4</cp:revision>
  <cp:lastPrinted>2017-11-06T09:06:00Z</cp:lastPrinted>
  <dcterms:created xsi:type="dcterms:W3CDTF">2017-11-06T09:06:00Z</dcterms:created>
  <dcterms:modified xsi:type="dcterms:W3CDTF">2018-01-23T14:09:00Z</dcterms:modified>
</cp:coreProperties>
</file>