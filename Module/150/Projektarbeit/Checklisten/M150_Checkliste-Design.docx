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8DAD6" w14:textId="68FB7BBC" w:rsidR="00A659C3" w:rsidRPr="00A659C3" w:rsidRDefault="006578A9" w:rsidP="00A659C3">
      <w:pPr>
        <w:pStyle w:val="berschrift1"/>
        <w:keepLines w:val="0"/>
        <w:spacing w:after="60"/>
        <w:rPr>
          <w:rFonts w:asciiTheme="minorHAnsi" w:hAnsiTheme="minorHAnsi"/>
        </w:rPr>
      </w:pPr>
      <w:r>
        <w:rPr>
          <w:rFonts w:asciiTheme="minorHAnsi" w:hAnsiTheme="minorHAnsi"/>
        </w:rPr>
        <w:t>Designkonzept</w:t>
      </w:r>
      <w:r w:rsidR="00A659C3" w:rsidRPr="00A659C3">
        <w:rPr>
          <w:rFonts w:asciiTheme="minorHAnsi" w:hAnsiTheme="minorHAnsi"/>
        </w:rPr>
        <w:t xml:space="preserve"> Website – Checkliste</w:t>
      </w:r>
    </w:p>
    <w:p w14:paraId="6D30145D" w14:textId="77777777" w:rsidR="00A659C3" w:rsidRDefault="00A659C3" w:rsidP="00A659C3">
      <w:pPr>
        <w:rPr>
          <w:rFonts w:asciiTheme="minorHAnsi" w:hAnsiTheme="minorHAnsi"/>
        </w:rPr>
      </w:pPr>
    </w:p>
    <w:p w14:paraId="688A1EB5" w14:textId="0200B0C2" w:rsidR="00A659C3" w:rsidRPr="00A659C3" w:rsidRDefault="001B2264" w:rsidP="00A659C3">
      <w:pPr>
        <w:rPr>
          <w:rFonts w:asciiTheme="minorHAnsi" w:hAnsiTheme="minorHAnsi"/>
        </w:rPr>
      </w:pPr>
      <w:r>
        <w:rPr>
          <w:rFonts w:asciiTheme="minorHAnsi" w:hAnsiTheme="minorHAnsi"/>
        </w:rPr>
        <w:t>Bevor Sie das</w:t>
      </w:r>
      <w:r w:rsidR="00A659C3" w:rsidRPr="00A659C3">
        <w:rPr>
          <w:rFonts w:asciiTheme="minorHAnsi" w:hAnsiTheme="minorHAnsi"/>
        </w:rPr>
        <w:t xml:space="preserve"> </w:t>
      </w:r>
      <w:r w:rsidR="005644ED">
        <w:rPr>
          <w:rFonts w:asciiTheme="minorHAnsi" w:hAnsiTheme="minorHAnsi"/>
        </w:rPr>
        <w:t>Designkonzeptes</w:t>
      </w:r>
      <w:r w:rsidR="00A659C3" w:rsidRPr="00A659C3">
        <w:rPr>
          <w:rFonts w:asciiTheme="minorHAnsi" w:hAnsiTheme="minorHAnsi"/>
        </w:rPr>
        <w:t xml:space="preserve"> für eine Website</w:t>
      </w:r>
      <w:r>
        <w:rPr>
          <w:rFonts w:asciiTheme="minorHAnsi" w:hAnsiTheme="minorHAnsi"/>
        </w:rPr>
        <w:t xml:space="preserve"> erstellen,</w:t>
      </w:r>
      <w:r w:rsidR="00A659C3" w:rsidRPr="00A659C3">
        <w:rPr>
          <w:rFonts w:asciiTheme="minorHAnsi" w:hAnsiTheme="minorHAnsi"/>
        </w:rPr>
        <w:t xml:space="preserve"> sollten Sie auf die folgenden Punkte achten:</w:t>
      </w:r>
    </w:p>
    <w:p w14:paraId="2AA94C29" w14:textId="77777777" w:rsidR="008B22DC" w:rsidRDefault="008B22DC" w:rsidP="00A659C3">
      <w:pPr>
        <w:pStyle w:val="Checklisteneintrag"/>
        <w:rPr>
          <w:rFonts w:asciiTheme="minorHAnsi" w:hAnsiTheme="minorHAnsi"/>
        </w:rPr>
      </w:pPr>
      <w:r>
        <w:rPr>
          <w:rFonts w:asciiTheme="minorHAnsi" w:hAnsiTheme="minorHAnsi"/>
        </w:rPr>
        <w:t>Navigations-Architektur vorhanden</w:t>
      </w:r>
    </w:p>
    <w:p w14:paraId="6E9BC034" w14:textId="77777777" w:rsidR="008B22DC" w:rsidRDefault="008B22DC" w:rsidP="00A659C3">
      <w:pPr>
        <w:pStyle w:val="Checklisteneintrag"/>
        <w:rPr>
          <w:rFonts w:asciiTheme="minorHAnsi" w:hAnsiTheme="minorHAnsi"/>
        </w:rPr>
      </w:pPr>
      <w:r>
        <w:rPr>
          <w:rFonts w:asciiTheme="minorHAnsi" w:hAnsiTheme="minorHAnsi"/>
        </w:rPr>
        <w:t>Sitemap vorhanden</w:t>
      </w:r>
    </w:p>
    <w:p w14:paraId="1D1D45A5" w14:textId="77777777" w:rsidR="008B22DC" w:rsidRDefault="008B22DC" w:rsidP="00A659C3">
      <w:pPr>
        <w:pStyle w:val="Checklisteneintrag"/>
        <w:rPr>
          <w:rFonts w:asciiTheme="minorHAnsi" w:hAnsiTheme="minorHAnsi"/>
        </w:rPr>
      </w:pPr>
      <w:r>
        <w:rPr>
          <w:rFonts w:asciiTheme="minorHAnsi" w:hAnsiTheme="minorHAnsi"/>
        </w:rPr>
        <w:t>CI / CD vorhanden und bekannt</w:t>
      </w:r>
    </w:p>
    <w:p w14:paraId="542B37CD" w14:textId="22F75D1B" w:rsidR="005360F8" w:rsidRDefault="005360F8" w:rsidP="00A659C3">
      <w:pPr>
        <w:pStyle w:val="Checklisteneintra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Kenntnisse über die Architektur des verwendeten CMS / </w:t>
      </w:r>
      <w:r w:rsidR="001B2264">
        <w:rPr>
          <w:rFonts w:asciiTheme="minorHAnsi" w:hAnsiTheme="minorHAnsi"/>
        </w:rPr>
        <w:t>Shop Lösung</w:t>
      </w:r>
    </w:p>
    <w:p w14:paraId="4C854E19" w14:textId="77777777" w:rsidR="00A659C3" w:rsidRDefault="00A659C3" w:rsidP="00A659C3">
      <w:pPr>
        <w:rPr>
          <w:rFonts w:asciiTheme="minorHAnsi" w:hAnsiTheme="minorHAnsi"/>
        </w:rPr>
      </w:pPr>
    </w:p>
    <w:p w14:paraId="12184AA4" w14:textId="52FB7485" w:rsidR="00557714" w:rsidRPr="00A659C3" w:rsidRDefault="006578A9" w:rsidP="00A659C3">
      <w:pPr>
        <w:rPr>
          <w:rFonts w:asciiTheme="minorHAnsi" w:hAnsiTheme="minorHAnsi"/>
        </w:rPr>
      </w:pPr>
      <w:r>
        <w:rPr>
          <w:rFonts w:asciiTheme="minorHAnsi" w:hAnsiTheme="minorHAnsi"/>
        </w:rPr>
        <w:t>Das Designkonzept beinhaltet die folgenden Informationen:</w:t>
      </w:r>
    </w:p>
    <w:p w14:paraId="3505C2B8" w14:textId="5033EB32" w:rsidR="006578A9" w:rsidRDefault="006578A9" w:rsidP="00A659C3">
      <w:pPr>
        <w:pStyle w:val="Checklisteneintrag"/>
        <w:ind w:left="714" w:hanging="357"/>
        <w:rPr>
          <w:rFonts w:asciiTheme="minorHAnsi" w:hAnsiTheme="minorHAnsi"/>
        </w:rPr>
      </w:pPr>
      <w:r>
        <w:rPr>
          <w:rFonts w:asciiTheme="minorHAnsi" w:hAnsiTheme="minorHAnsi"/>
        </w:rPr>
        <w:t>Schematische Darstellung (</w:t>
      </w:r>
      <w:proofErr w:type="spellStart"/>
      <w:r>
        <w:rPr>
          <w:rFonts w:asciiTheme="minorHAnsi" w:hAnsiTheme="minorHAnsi"/>
        </w:rPr>
        <w:t>MockUp</w:t>
      </w:r>
      <w:proofErr w:type="spellEnd"/>
      <w:r>
        <w:rPr>
          <w:rFonts w:asciiTheme="minorHAnsi" w:hAnsiTheme="minorHAnsi"/>
        </w:rPr>
        <w:t>) der Startseite</w:t>
      </w:r>
    </w:p>
    <w:p w14:paraId="342D7EC0" w14:textId="72D2CA08" w:rsidR="006578A9" w:rsidRDefault="006578A9" w:rsidP="00A659C3">
      <w:pPr>
        <w:pStyle w:val="Checklisteneintrag"/>
        <w:ind w:left="714" w:hanging="357"/>
        <w:rPr>
          <w:rFonts w:asciiTheme="minorHAnsi" w:hAnsiTheme="minorHAnsi"/>
        </w:rPr>
      </w:pPr>
      <w:r>
        <w:rPr>
          <w:rFonts w:asciiTheme="minorHAnsi" w:hAnsiTheme="minorHAnsi"/>
        </w:rPr>
        <w:t>Schematische Darstellung (</w:t>
      </w:r>
      <w:proofErr w:type="spellStart"/>
      <w:r>
        <w:rPr>
          <w:rFonts w:asciiTheme="minorHAnsi" w:hAnsiTheme="minorHAnsi"/>
        </w:rPr>
        <w:t>MockUp</w:t>
      </w:r>
      <w:proofErr w:type="spellEnd"/>
      <w:r>
        <w:rPr>
          <w:rFonts w:asciiTheme="minorHAnsi" w:hAnsiTheme="minorHAnsi"/>
        </w:rPr>
        <w:t>) einer Inhaltsseite</w:t>
      </w:r>
    </w:p>
    <w:p w14:paraId="50646E48" w14:textId="3232CD3E" w:rsidR="006578A9" w:rsidRDefault="006578A9" w:rsidP="00A659C3">
      <w:pPr>
        <w:pStyle w:val="Checklisteneintrag"/>
        <w:ind w:left="714" w:hanging="357"/>
        <w:rPr>
          <w:rFonts w:asciiTheme="minorHAnsi" w:hAnsiTheme="minorHAnsi"/>
        </w:rPr>
      </w:pPr>
      <w:r>
        <w:rPr>
          <w:rFonts w:asciiTheme="minorHAnsi" w:hAnsiTheme="minorHAnsi"/>
        </w:rPr>
        <w:t>Schematische Darstellung (</w:t>
      </w:r>
      <w:proofErr w:type="spellStart"/>
      <w:r>
        <w:rPr>
          <w:rFonts w:asciiTheme="minorHAnsi" w:hAnsiTheme="minorHAnsi"/>
        </w:rPr>
        <w:t>MockUp</w:t>
      </w:r>
      <w:proofErr w:type="spellEnd"/>
      <w:r>
        <w:rPr>
          <w:rFonts w:asciiTheme="minorHAnsi" w:hAnsiTheme="minorHAnsi"/>
        </w:rPr>
        <w:t xml:space="preserve">) der </w:t>
      </w:r>
      <w:proofErr w:type="spellStart"/>
      <w:r>
        <w:rPr>
          <w:rFonts w:asciiTheme="minorHAnsi" w:hAnsiTheme="minorHAnsi"/>
        </w:rPr>
        <w:t>Shopseiten</w:t>
      </w:r>
      <w:proofErr w:type="spellEnd"/>
    </w:p>
    <w:p w14:paraId="534F7CF7" w14:textId="77777777" w:rsidR="005360F8" w:rsidRDefault="005360F8" w:rsidP="00A659C3">
      <w:pPr>
        <w:pStyle w:val="Checklisteneintrag"/>
        <w:ind w:left="714" w:hanging="357"/>
        <w:rPr>
          <w:rFonts w:asciiTheme="minorHAnsi" w:hAnsiTheme="minorHAnsi"/>
        </w:rPr>
      </w:pPr>
      <w:r>
        <w:rPr>
          <w:rFonts w:asciiTheme="minorHAnsi" w:hAnsiTheme="minorHAnsi"/>
        </w:rPr>
        <w:t>Schriftarten</w:t>
      </w:r>
    </w:p>
    <w:p w14:paraId="5C8DD78F" w14:textId="48936AE2" w:rsidR="005360F8" w:rsidRDefault="005360F8" w:rsidP="00A659C3">
      <w:pPr>
        <w:pStyle w:val="Checklisteneintrag"/>
        <w:ind w:left="714" w:hanging="357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Schriftgrössen</w:t>
      </w:r>
      <w:proofErr w:type="spellEnd"/>
    </w:p>
    <w:p w14:paraId="5A782E8D" w14:textId="7F4CDB56" w:rsidR="005360F8" w:rsidRDefault="005360F8" w:rsidP="00A659C3">
      <w:pPr>
        <w:pStyle w:val="Checklisteneintrag"/>
        <w:ind w:left="714" w:hanging="357"/>
        <w:rPr>
          <w:rFonts w:asciiTheme="minorHAnsi" w:hAnsiTheme="minorHAnsi"/>
        </w:rPr>
      </w:pPr>
      <w:r>
        <w:rPr>
          <w:rFonts w:asciiTheme="minorHAnsi" w:hAnsiTheme="minorHAnsi"/>
        </w:rPr>
        <w:t>Schriftfarben</w:t>
      </w:r>
    </w:p>
    <w:p w14:paraId="4287694E" w14:textId="680648FE" w:rsidR="005360F8" w:rsidRDefault="005360F8" w:rsidP="00A659C3">
      <w:pPr>
        <w:pStyle w:val="Checklisteneintrag"/>
        <w:ind w:left="714" w:hanging="357"/>
        <w:rPr>
          <w:rFonts w:asciiTheme="minorHAnsi" w:hAnsiTheme="minorHAnsi"/>
        </w:rPr>
      </w:pPr>
      <w:r>
        <w:rPr>
          <w:rFonts w:asciiTheme="minorHAnsi" w:hAnsiTheme="minorHAnsi"/>
        </w:rPr>
        <w:t>Designfarben (</w:t>
      </w:r>
      <w:r w:rsidRPr="005360F8">
        <w:rPr>
          <w:rFonts w:asciiTheme="minorHAnsi" w:hAnsiTheme="minorHAnsi"/>
        </w:rPr>
        <w:t>http://colorschemedesigner.com/csd-3.5/</w:t>
      </w:r>
      <w:r>
        <w:rPr>
          <w:rFonts w:asciiTheme="minorHAnsi" w:hAnsiTheme="minorHAnsi"/>
        </w:rPr>
        <w:t>)</w:t>
      </w:r>
    </w:p>
    <w:p w14:paraId="05EB0550" w14:textId="4E8DD89D" w:rsidR="005360F8" w:rsidRDefault="005360F8" w:rsidP="00A659C3">
      <w:pPr>
        <w:pStyle w:val="Checklisteneintrag"/>
        <w:ind w:left="714" w:hanging="357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Grössenangaben</w:t>
      </w:r>
      <w:proofErr w:type="spellEnd"/>
    </w:p>
    <w:p w14:paraId="720540A4" w14:textId="6B819AC9" w:rsidR="005360F8" w:rsidRDefault="005360F8" w:rsidP="00A659C3">
      <w:pPr>
        <w:pStyle w:val="Checklisteneintrag"/>
        <w:ind w:left="714" w:hanging="357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Responsives</w:t>
      </w:r>
      <w:proofErr w:type="spellEnd"/>
      <w:r>
        <w:rPr>
          <w:rFonts w:asciiTheme="minorHAnsi" w:hAnsiTheme="minorHAnsi"/>
        </w:rPr>
        <w:t xml:space="preserve"> verhalten</w:t>
      </w:r>
    </w:p>
    <w:p w14:paraId="6135F1D5" w14:textId="77777777" w:rsidR="00A84A5F" w:rsidRDefault="00A84A5F" w:rsidP="00A659C3">
      <w:pPr>
        <w:pStyle w:val="Text"/>
        <w:rPr>
          <w:rFonts w:asciiTheme="minorHAnsi" w:hAnsiTheme="minorHAnsi"/>
          <w:b/>
        </w:rPr>
      </w:pPr>
    </w:p>
    <w:p w14:paraId="384F62E1" w14:textId="00A1FB65" w:rsidR="00A659C3" w:rsidRPr="00557714" w:rsidRDefault="00557714" w:rsidP="00A659C3">
      <w:pPr>
        <w:pStyle w:val="Text"/>
        <w:rPr>
          <w:rFonts w:asciiTheme="minorHAnsi" w:hAnsiTheme="minorHAnsi"/>
          <w:b/>
        </w:rPr>
      </w:pPr>
      <w:bookmarkStart w:id="0" w:name="_GoBack"/>
      <w:bookmarkEnd w:id="0"/>
      <w:r w:rsidRPr="00557714">
        <w:rPr>
          <w:rFonts w:asciiTheme="minorHAnsi" w:hAnsiTheme="minorHAnsi"/>
          <w:b/>
        </w:rPr>
        <w:t>Weiterführende Informationen:</w:t>
      </w:r>
    </w:p>
    <w:p w14:paraId="58911D44" w14:textId="13B1F42D" w:rsidR="0030181B" w:rsidRDefault="00557714" w:rsidP="0030181B">
      <w:pPr>
        <w:pStyle w:val="Text"/>
        <w:rPr>
          <w:rFonts w:asciiTheme="minorHAnsi" w:hAnsiTheme="minorHAnsi"/>
        </w:rPr>
      </w:pPr>
      <w:hyperlink r:id="rId7" w:history="1">
        <w:r w:rsidRPr="00802DE4">
          <w:rPr>
            <w:rStyle w:val="Hyperlink"/>
            <w:rFonts w:asciiTheme="minorHAnsi" w:hAnsiTheme="minorHAnsi"/>
          </w:rPr>
          <w:t>https://drive.google.com/file/d/1qBZ7LJ-fPeg0mtaRMDcOzwoBjRFh6wZj/view</w:t>
        </w:r>
      </w:hyperlink>
      <w:r>
        <w:rPr>
          <w:rFonts w:asciiTheme="minorHAnsi" w:hAnsiTheme="minorHAnsi"/>
        </w:rPr>
        <w:t xml:space="preserve"> Kapitel 6</w:t>
      </w:r>
    </w:p>
    <w:p w14:paraId="521C9723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2DDF06F6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601ADEC3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01E0BF0D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260E11E4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04D12C34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67997F3C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06B3116B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1EAFE993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5DA06C9D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6E73B66C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682A42F2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3857258A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024800FE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1F5ACC4B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795C1FAE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5E383D29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673EFB1E" w14:textId="77777777" w:rsidR="00A659C3" w:rsidRPr="00A659C3" w:rsidRDefault="00A659C3" w:rsidP="0030181B">
      <w:pPr>
        <w:pStyle w:val="Text"/>
        <w:rPr>
          <w:rFonts w:asciiTheme="minorHAnsi" w:hAnsiTheme="minorHAnsi"/>
        </w:rPr>
      </w:pPr>
    </w:p>
    <w:sectPr w:rsidR="00A659C3" w:rsidRPr="00A659C3" w:rsidSect="008064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C24A7" w14:textId="77777777" w:rsidR="00EF6CD9" w:rsidRDefault="00EF6CD9" w:rsidP="0030181B">
      <w:r>
        <w:separator/>
      </w:r>
    </w:p>
  </w:endnote>
  <w:endnote w:type="continuationSeparator" w:id="0">
    <w:p w14:paraId="041B8A40" w14:textId="77777777" w:rsidR="00EF6CD9" w:rsidRDefault="00EF6CD9" w:rsidP="00301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DADFC" w14:textId="77777777" w:rsidR="00807BC2" w:rsidRDefault="00807BC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72089" w14:textId="03556345" w:rsidR="00640D40" w:rsidRPr="0030181B" w:rsidRDefault="0030181B" w:rsidP="00806446">
    <w:pPr>
      <w:pStyle w:val="Kopf-undFuzeilen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923"/>
      </w:tabs>
      <w:rPr>
        <w:rFonts w:ascii="Cambria" w:hAnsi="Cambria"/>
        <w:sz w:val="20"/>
        <w:szCs w:val="20"/>
      </w:rPr>
    </w:pPr>
    <w:r w:rsidRPr="0030181B">
      <w:rPr>
        <w:rFonts w:ascii="Cambria" w:hAnsi="Cambria" w:cs="Times New Roman"/>
        <w:sz w:val="20"/>
        <w:szCs w:val="20"/>
      </w:rPr>
      <w:fldChar w:fldCharType="begin"/>
    </w:r>
    <w:r w:rsidRPr="0030181B">
      <w:rPr>
        <w:rFonts w:ascii="Cambria" w:hAnsi="Cambria" w:cs="Times New Roman"/>
        <w:sz w:val="20"/>
        <w:szCs w:val="20"/>
      </w:rPr>
      <w:instrText xml:space="preserve"> FILENAME </w:instrText>
    </w:r>
    <w:r w:rsidRPr="0030181B">
      <w:rPr>
        <w:rFonts w:ascii="Cambria" w:hAnsi="Cambria" w:cs="Times New Roman"/>
        <w:sz w:val="20"/>
        <w:szCs w:val="20"/>
      </w:rPr>
      <w:fldChar w:fldCharType="separate"/>
    </w:r>
    <w:r w:rsidR="00472F79">
      <w:rPr>
        <w:rFonts w:ascii="Cambria" w:hAnsi="Cambria" w:cs="Times New Roman"/>
        <w:noProof/>
        <w:sz w:val="20"/>
        <w:szCs w:val="20"/>
      </w:rPr>
      <w:t>M150_Checkliste-Design.docx</w:t>
    </w:r>
    <w:r w:rsidRPr="0030181B">
      <w:rPr>
        <w:rFonts w:ascii="Cambria" w:hAnsi="Cambria" w:cs="Times New Roman"/>
        <w:sz w:val="20"/>
        <w:szCs w:val="20"/>
      </w:rPr>
      <w:fldChar w:fldCharType="end"/>
    </w:r>
    <w:r w:rsidR="00640D40" w:rsidRPr="0030181B">
      <w:rPr>
        <w:rFonts w:ascii="Cambria" w:hAnsi="Cambria"/>
        <w:sz w:val="20"/>
        <w:szCs w:val="20"/>
      </w:rPr>
      <w:tab/>
    </w:r>
    <w:r w:rsidR="00640D40" w:rsidRPr="0030181B">
      <w:rPr>
        <w:rFonts w:ascii="Cambria" w:hAnsi="Cambria"/>
        <w:sz w:val="20"/>
        <w:szCs w:val="20"/>
        <w:lang w:val="de-DE"/>
      </w:rPr>
      <w:t>©</w:t>
    </w:r>
    <w:r>
      <w:rPr>
        <w:rFonts w:ascii="Cambria" w:hAnsi="Cambria"/>
        <w:sz w:val="20"/>
        <w:szCs w:val="20"/>
        <w:lang w:val="de-DE"/>
      </w:rPr>
      <w:t xml:space="preserve"> </w:t>
    </w:r>
    <w:r w:rsidR="00807BC2">
      <w:rPr>
        <w:rFonts w:ascii="Cambria" w:hAnsi="Cambria"/>
        <w:sz w:val="20"/>
        <w:szCs w:val="20"/>
        <w:lang w:val="de-DE"/>
      </w:rPr>
      <w:t>2017</w:t>
    </w:r>
    <w:r w:rsidRPr="0030181B">
      <w:rPr>
        <w:rFonts w:ascii="Cambria" w:hAnsi="Cambria"/>
        <w:sz w:val="20"/>
        <w:szCs w:val="20"/>
        <w:lang w:val="de-DE"/>
      </w:rPr>
      <w:t>,</w:t>
    </w:r>
    <w:r w:rsidR="00640D40" w:rsidRPr="0030181B">
      <w:rPr>
        <w:rFonts w:ascii="Cambria" w:hAnsi="Cambria"/>
        <w:sz w:val="20"/>
        <w:szCs w:val="20"/>
        <w:lang w:val="de-DE"/>
      </w:rPr>
      <w:t xml:space="preserve"> GIBM</w:t>
    </w:r>
    <w:r w:rsidR="00640D40" w:rsidRPr="0030181B">
      <w:rPr>
        <w:rFonts w:ascii="Cambria" w:hAnsi="Cambria"/>
        <w:sz w:val="20"/>
        <w:szCs w:val="20"/>
      </w:rPr>
      <w:tab/>
    </w:r>
    <w:r w:rsidR="00640D40" w:rsidRPr="0030181B">
      <w:rPr>
        <w:rFonts w:ascii="Cambria" w:hAnsi="Cambria"/>
        <w:sz w:val="20"/>
        <w:szCs w:val="20"/>
        <w:lang w:val="de-DE"/>
      </w:rPr>
      <w:t xml:space="preserve">Seite </w:t>
    </w:r>
    <w:r w:rsidR="00640D40" w:rsidRPr="0030181B">
      <w:rPr>
        <w:rFonts w:ascii="Cambria" w:hAnsi="Cambria"/>
        <w:sz w:val="20"/>
        <w:szCs w:val="20"/>
      </w:rPr>
      <w:fldChar w:fldCharType="begin"/>
    </w:r>
    <w:r w:rsidR="00640D40" w:rsidRPr="0030181B">
      <w:rPr>
        <w:rFonts w:ascii="Cambria" w:hAnsi="Cambria"/>
        <w:sz w:val="20"/>
        <w:szCs w:val="20"/>
      </w:rPr>
      <w:instrText xml:space="preserve"> PAGE </w:instrText>
    </w:r>
    <w:r w:rsidR="00640D40" w:rsidRPr="0030181B">
      <w:rPr>
        <w:rFonts w:ascii="Cambria" w:hAnsi="Cambria"/>
        <w:sz w:val="20"/>
        <w:szCs w:val="20"/>
      </w:rPr>
      <w:fldChar w:fldCharType="separate"/>
    </w:r>
    <w:r w:rsidR="00472F79">
      <w:rPr>
        <w:rFonts w:ascii="Cambria" w:hAnsi="Cambria"/>
        <w:noProof/>
        <w:sz w:val="20"/>
        <w:szCs w:val="20"/>
      </w:rPr>
      <w:t>1</w:t>
    </w:r>
    <w:r w:rsidR="00640D40" w:rsidRPr="0030181B">
      <w:rPr>
        <w:rFonts w:ascii="Cambria" w:hAnsi="Cambria"/>
        <w:sz w:val="20"/>
        <w:szCs w:val="20"/>
      </w:rPr>
      <w:fldChar w:fldCharType="end"/>
    </w:r>
    <w:r w:rsidR="00640D40" w:rsidRPr="0030181B">
      <w:rPr>
        <w:rFonts w:ascii="Cambria" w:hAnsi="Cambria"/>
        <w:sz w:val="20"/>
        <w:szCs w:val="20"/>
        <w:lang w:val="de-DE"/>
      </w:rPr>
      <w:t xml:space="preserve"> von </w:t>
    </w:r>
    <w:r w:rsidR="00640D40" w:rsidRPr="0030181B">
      <w:rPr>
        <w:rFonts w:ascii="Cambria" w:hAnsi="Cambria"/>
        <w:sz w:val="20"/>
        <w:szCs w:val="20"/>
      </w:rPr>
      <w:fldChar w:fldCharType="begin"/>
    </w:r>
    <w:r w:rsidR="00640D40" w:rsidRPr="0030181B">
      <w:rPr>
        <w:rFonts w:ascii="Cambria" w:hAnsi="Cambria"/>
        <w:sz w:val="20"/>
        <w:szCs w:val="20"/>
      </w:rPr>
      <w:instrText xml:space="preserve"> NUMPAGES </w:instrText>
    </w:r>
    <w:r w:rsidR="00640D40" w:rsidRPr="0030181B">
      <w:rPr>
        <w:rFonts w:ascii="Cambria" w:hAnsi="Cambria"/>
        <w:sz w:val="20"/>
        <w:szCs w:val="20"/>
      </w:rPr>
      <w:fldChar w:fldCharType="separate"/>
    </w:r>
    <w:r w:rsidR="00472F79">
      <w:rPr>
        <w:rFonts w:ascii="Cambria" w:hAnsi="Cambria"/>
        <w:noProof/>
        <w:sz w:val="20"/>
        <w:szCs w:val="20"/>
      </w:rPr>
      <w:t>1</w:t>
    </w:r>
    <w:r w:rsidR="00640D40" w:rsidRPr="0030181B">
      <w:rPr>
        <w:rFonts w:ascii="Cambria" w:hAnsi="Cambri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E65BC" w14:textId="77777777" w:rsidR="00807BC2" w:rsidRDefault="00807BC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89576" w14:textId="77777777" w:rsidR="00EF6CD9" w:rsidRDefault="00EF6CD9" w:rsidP="0030181B">
      <w:r>
        <w:separator/>
      </w:r>
    </w:p>
  </w:footnote>
  <w:footnote w:type="continuationSeparator" w:id="0">
    <w:p w14:paraId="1D868920" w14:textId="77777777" w:rsidR="00EF6CD9" w:rsidRDefault="00EF6CD9" w:rsidP="00301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74D9F" w14:textId="77777777" w:rsidR="00807BC2" w:rsidRDefault="00807BC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1D697" w14:textId="77777777" w:rsidR="00640D40" w:rsidRPr="0030181B" w:rsidRDefault="00791A64" w:rsidP="0030181B">
    <w:pPr>
      <w:pStyle w:val="Kopf-undFuzeilen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638"/>
      </w:tabs>
      <w:rPr>
        <w:rFonts w:hAnsi="Helvetica"/>
      </w:rPr>
    </w:pPr>
    <w:r>
      <w:rPr>
        <w:noProof/>
        <w:bdr w:val="none" w:sz="0" w:space="0" w:color="auto"/>
        <w:lang w:val="de-DE"/>
      </w:rPr>
      <w:drawing>
        <wp:anchor distT="0" distB="0" distL="114300" distR="114300" simplePos="0" relativeHeight="251658240" behindDoc="0" locked="0" layoutInCell="1" allowOverlap="1" wp14:anchorId="78939CF9" wp14:editId="51FA0187">
          <wp:simplePos x="0" y="0"/>
          <wp:positionH relativeFrom="column">
            <wp:posOffset>0</wp:posOffset>
          </wp:positionH>
          <wp:positionV relativeFrom="paragraph">
            <wp:posOffset>41275</wp:posOffset>
          </wp:positionV>
          <wp:extent cx="591185" cy="676275"/>
          <wp:effectExtent l="0" t="0" r="0" b="9525"/>
          <wp:wrapSquare wrapText="bothSides"/>
          <wp:docPr id="2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82115C" w14:textId="77777777" w:rsidR="00640D40" w:rsidRPr="00102208" w:rsidRDefault="00640D40" w:rsidP="00806446">
    <w:pPr>
      <w:pStyle w:val="Kopf-undFuzeilen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923"/>
      </w:tabs>
      <w:rPr>
        <w:rFonts w:ascii="Cambria" w:hAnsi="Cambria"/>
      </w:rPr>
    </w:pPr>
    <w:r w:rsidRPr="0030181B">
      <w:rPr>
        <w:rFonts w:hAnsi="Helvetica"/>
        <w:sz w:val="18"/>
        <w:szCs w:val="18"/>
      </w:rPr>
      <w:tab/>
    </w:r>
    <w:r w:rsidRPr="0030181B">
      <w:rPr>
        <w:rFonts w:hAnsi="Helvetica"/>
        <w:sz w:val="18"/>
        <w:szCs w:val="18"/>
      </w:rPr>
      <w:tab/>
    </w:r>
    <w:r w:rsidR="004B1A3A">
      <w:rPr>
        <w:rFonts w:ascii="Cambria" w:hAnsi="Cambria"/>
        <w:lang w:val="de-DE"/>
      </w:rPr>
      <w:t>Modul 150</w:t>
    </w:r>
  </w:p>
  <w:p w14:paraId="1FE0BA3C" w14:textId="77777777" w:rsidR="00640D40" w:rsidRPr="00102208" w:rsidRDefault="00640D40" w:rsidP="00806446">
    <w:pPr>
      <w:pStyle w:val="Kopf-undFuzeilen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923"/>
      </w:tabs>
      <w:rPr>
        <w:rFonts w:ascii="Cambria" w:hAnsi="Cambria"/>
      </w:rPr>
    </w:pPr>
    <w:r w:rsidRPr="00102208">
      <w:rPr>
        <w:rFonts w:ascii="Cambria" w:hAnsi="Cambria"/>
      </w:rPr>
      <w:tab/>
    </w:r>
    <w:r w:rsidRPr="00102208">
      <w:rPr>
        <w:rFonts w:ascii="Cambria" w:hAnsi="Cambria"/>
      </w:rPr>
      <w:tab/>
    </w:r>
    <w:r w:rsidR="00EC72CB" w:rsidRPr="00EC72CB">
      <w:rPr>
        <w:rFonts w:ascii="Cambria" w:hAnsi="Cambria"/>
        <w:lang w:val="de-DE"/>
      </w:rPr>
      <w:t>E-Business-Applikationen anpassen</w:t>
    </w:r>
  </w:p>
  <w:p w14:paraId="0B555209" w14:textId="77777777" w:rsidR="0030181B" w:rsidRPr="00102208" w:rsidRDefault="00640D40" w:rsidP="00806446">
    <w:pPr>
      <w:pStyle w:val="Kopf-undFuzeilen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923"/>
      </w:tabs>
      <w:rPr>
        <w:rFonts w:ascii="Cambria" w:hAnsi="Cambria"/>
        <w:lang w:val="de-DE"/>
      </w:rPr>
    </w:pPr>
    <w:r w:rsidRPr="00102208">
      <w:rPr>
        <w:rFonts w:ascii="Cambria" w:hAnsi="Cambria"/>
      </w:rPr>
      <w:tab/>
    </w:r>
    <w:r w:rsidRPr="00102208">
      <w:rPr>
        <w:rFonts w:ascii="Cambria" w:hAnsi="Cambria"/>
      </w:rPr>
      <w:tab/>
    </w:r>
    <w:r w:rsidRPr="00102208">
      <w:rPr>
        <w:rFonts w:ascii="Cambria" w:hAnsi="Cambria"/>
        <w:lang w:val="de-DE"/>
      </w:rPr>
      <w:t>D.</w:t>
    </w:r>
    <w:r w:rsidR="00110383">
      <w:rPr>
        <w:rFonts w:ascii="Cambria" w:hAnsi="Cambria"/>
        <w:lang w:val="de-DE"/>
      </w:rPr>
      <w:t xml:space="preserve"> </w:t>
    </w:r>
    <w:r w:rsidRPr="00102208">
      <w:rPr>
        <w:rFonts w:ascii="Cambria" w:hAnsi="Cambria"/>
        <w:lang w:val="de-DE"/>
      </w:rPr>
      <w:t>Brodbeck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2F79C" w14:textId="77777777" w:rsidR="00807BC2" w:rsidRDefault="00807BC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Checklisteneintrag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9C3"/>
    <w:rsid w:val="00005D05"/>
    <w:rsid w:val="00046BF0"/>
    <w:rsid w:val="00102208"/>
    <w:rsid w:val="00110383"/>
    <w:rsid w:val="001B2264"/>
    <w:rsid w:val="002069E2"/>
    <w:rsid w:val="00212F7F"/>
    <w:rsid w:val="002A2910"/>
    <w:rsid w:val="002C6AF2"/>
    <w:rsid w:val="0030181B"/>
    <w:rsid w:val="00301A3F"/>
    <w:rsid w:val="003659F7"/>
    <w:rsid w:val="00472F79"/>
    <w:rsid w:val="00476D21"/>
    <w:rsid w:val="004B1A3A"/>
    <w:rsid w:val="00503198"/>
    <w:rsid w:val="005360F8"/>
    <w:rsid w:val="00542B75"/>
    <w:rsid w:val="00557714"/>
    <w:rsid w:val="005644ED"/>
    <w:rsid w:val="00607F8E"/>
    <w:rsid w:val="00640D40"/>
    <w:rsid w:val="006578A9"/>
    <w:rsid w:val="006A4CF9"/>
    <w:rsid w:val="00704990"/>
    <w:rsid w:val="00754FCE"/>
    <w:rsid w:val="007616A2"/>
    <w:rsid w:val="00791A64"/>
    <w:rsid w:val="00806446"/>
    <w:rsid w:val="00807BC2"/>
    <w:rsid w:val="00832403"/>
    <w:rsid w:val="0087499C"/>
    <w:rsid w:val="008B22DC"/>
    <w:rsid w:val="008F20CD"/>
    <w:rsid w:val="00902C89"/>
    <w:rsid w:val="009E614B"/>
    <w:rsid w:val="00A0161C"/>
    <w:rsid w:val="00A25C59"/>
    <w:rsid w:val="00A659C3"/>
    <w:rsid w:val="00A84A5F"/>
    <w:rsid w:val="00CB4A5B"/>
    <w:rsid w:val="00D268E7"/>
    <w:rsid w:val="00E57A27"/>
    <w:rsid w:val="00E729F8"/>
    <w:rsid w:val="00EC72CB"/>
    <w:rsid w:val="00EF42EE"/>
    <w:rsid w:val="00EF6CD9"/>
    <w:rsid w:val="00F445C7"/>
    <w:rsid w:val="00F6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19C95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659C3"/>
    <w:pPr>
      <w:suppressAutoHyphens/>
      <w:spacing w:after="120"/>
    </w:pPr>
    <w:rPr>
      <w:rFonts w:eastAsia="Times New Roman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59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berschrift2">
    <w:name w:val="heading 2"/>
    <w:next w:val="Text"/>
    <w:pPr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" w:eastAsia="Helvetica" w:hAnsi="Helvetica" w:cs="Helvetica"/>
      <w:b/>
      <w:bCs/>
      <w:color w:val="000000"/>
      <w:sz w:val="32"/>
      <w:szCs w:val="32"/>
      <w:bdr w:val="ni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bdr w:val="nil"/>
    </w:rPr>
  </w:style>
  <w:style w:type="paragraph" w:customStyle="1" w:styleId="Text">
    <w:name w:val="Text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paragraph" w:styleId="Kopfzeile">
    <w:name w:val="header"/>
    <w:basedOn w:val="Standard"/>
    <w:link w:val="KopfzeileZchn"/>
    <w:uiPriority w:val="99"/>
    <w:unhideWhenUsed/>
    <w:rsid w:val="00640D4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40D40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640D4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40D40"/>
    <w:rPr>
      <w:sz w:val="24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2208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102208"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59C3"/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il"/>
      <w:lang w:val="en-US" w:eastAsia="en-US"/>
    </w:rPr>
  </w:style>
  <w:style w:type="paragraph" w:customStyle="1" w:styleId="Checklisteneintrag">
    <w:name w:val="Checklisteneintrag"/>
    <w:basedOn w:val="Standard"/>
    <w:rsid w:val="00A659C3"/>
    <w:pPr>
      <w:numPr>
        <w:numId w:val="2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Tahoma" w:hAnsi="Tahoma" w:cs="Tahoma"/>
    </w:rPr>
  </w:style>
  <w:style w:type="character" w:styleId="NichtaufgelsteErwhnung">
    <w:name w:val="Unresolved Mention"/>
    <w:basedOn w:val="Absatz-Standardschriftart"/>
    <w:uiPriority w:val="99"/>
    <w:rsid w:val="005577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qBZ7LJ-fPeg0mtaRMDcOzwoBjRFh6wZj/view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cks/Dropbox/Vorlagen/modul15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modul150.dotx</Template>
  <TotalTime>0</TotalTime>
  <Pages>1</Pages>
  <Words>116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Brodbeck, Daniel - ET10637</dc:creator>
  <cp:lastModifiedBy>Daniel Brodbeck</cp:lastModifiedBy>
  <cp:revision>5</cp:revision>
  <cp:lastPrinted>2017-11-06T09:07:00Z</cp:lastPrinted>
  <dcterms:created xsi:type="dcterms:W3CDTF">2017-11-06T09:07:00Z</dcterms:created>
  <dcterms:modified xsi:type="dcterms:W3CDTF">2018-01-23T14:13:00Z</dcterms:modified>
</cp:coreProperties>
</file>