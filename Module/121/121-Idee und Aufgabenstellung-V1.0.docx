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EA80" w14:textId="3C9AB6D3" w:rsidR="00D34640" w:rsidRPr="00F41CDC" w:rsidRDefault="005E37A8" w:rsidP="00F41CDC">
      <w:pPr>
        <w:tabs>
          <w:tab w:val="left" w:pos="2268"/>
          <w:tab w:val="left" w:pos="9027"/>
        </w:tabs>
        <w:rPr>
          <w:sz w:val="40"/>
          <w:szCs w:val="40"/>
          <w:lang w:val="de-CH"/>
        </w:rPr>
      </w:pPr>
      <w:r w:rsidRPr="00D34640">
        <w:rPr>
          <w:sz w:val="40"/>
          <w:szCs w:val="40"/>
          <w:lang w:val="de-CH"/>
        </w:rPr>
        <w:t>Projektname:</w:t>
      </w:r>
      <w:r w:rsidRPr="00D34640">
        <w:rPr>
          <w:sz w:val="40"/>
          <w:szCs w:val="40"/>
          <w:lang w:val="de-CH"/>
        </w:rPr>
        <w:tab/>
      </w:r>
      <w:r w:rsidRPr="00654D51">
        <w:rPr>
          <w:sz w:val="96"/>
          <w:szCs w:val="96"/>
          <w:bdr w:val="single" w:sz="4" w:space="0" w:color="auto"/>
          <w:lang w:val="de-CH"/>
        </w:rPr>
        <w:tab/>
      </w:r>
    </w:p>
    <w:p w14:paraId="376844A1" w14:textId="68D1C1E4" w:rsidR="005E37A8" w:rsidRDefault="005E37A8" w:rsidP="00F41CDC">
      <w:pPr>
        <w:tabs>
          <w:tab w:val="left" w:pos="3969"/>
          <w:tab w:val="left" w:pos="9027"/>
        </w:tabs>
        <w:ind w:left="2268"/>
        <w:rPr>
          <w:lang w:val="de-CH"/>
        </w:rPr>
      </w:pPr>
      <w:r>
        <w:rPr>
          <w:lang w:val="de-CH"/>
        </w:rPr>
        <w:t>Autor</w:t>
      </w:r>
      <w:r w:rsidR="00654D51">
        <w:rPr>
          <w:lang w:val="de-CH"/>
        </w:rPr>
        <w:t>(en)</w:t>
      </w:r>
      <w:r>
        <w:rPr>
          <w:lang w:val="de-CH"/>
        </w:rPr>
        <w:t>:</w:t>
      </w:r>
      <w:r>
        <w:rPr>
          <w:lang w:val="de-CH"/>
        </w:rPr>
        <w:tab/>
      </w:r>
      <w:r w:rsidRPr="005E37A8">
        <w:rPr>
          <w:u w:val="single"/>
          <w:lang w:val="de-CH"/>
        </w:rPr>
        <w:tab/>
      </w:r>
    </w:p>
    <w:p w14:paraId="06F989A4" w14:textId="21F1335D" w:rsidR="005E37A8" w:rsidRDefault="005E37A8" w:rsidP="00F41CDC">
      <w:pPr>
        <w:tabs>
          <w:tab w:val="left" w:pos="3969"/>
          <w:tab w:val="left" w:pos="9027"/>
        </w:tabs>
        <w:ind w:left="2268"/>
        <w:rPr>
          <w:lang w:val="de-CH"/>
        </w:rPr>
      </w:pPr>
      <w:r>
        <w:rPr>
          <w:lang w:val="de-CH"/>
        </w:rPr>
        <w:t>Ort, Datum:</w:t>
      </w:r>
      <w:r>
        <w:rPr>
          <w:lang w:val="de-CH"/>
        </w:rPr>
        <w:tab/>
      </w:r>
      <w:r w:rsidRPr="005E37A8">
        <w:rPr>
          <w:u w:val="single"/>
          <w:lang w:val="de-CH"/>
        </w:rPr>
        <w:tab/>
      </w:r>
    </w:p>
    <w:p w14:paraId="7FF90525" w14:textId="77777777" w:rsidR="00755BAE" w:rsidRDefault="00755BAE" w:rsidP="00755BAE">
      <w:pPr>
        <w:pStyle w:val="berschrift1"/>
        <w:rPr>
          <w:lang w:val="de-CH"/>
        </w:rPr>
      </w:pPr>
      <w:r>
        <w:rPr>
          <w:lang w:val="de-CH"/>
        </w:rPr>
        <w:t>Idee</w:t>
      </w:r>
    </w:p>
    <w:p w14:paraId="32E680DB" w14:textId="77777777" w:rsidR="0003117E" w:rsidRPr="0003117E" w:rsidRDefault="0003117E" w:rsidP="0003117E"/>
    <w:p w14:paraId="7690305C" w14:textId="05223335" w:rsidR="008A79C3" w:rsidRPr="008A79C3" w:rsidRDefault="0075465E" w:rsidP="008A79C3">
      <w:pPr>
        <w:rPr>
          <w:i/>
          <w:color w:val="FF0000"/>
        </w:rPr>
      </w:pPr>
      <w:r>
        <w:rPr>
          <w:i/>
          <w:color w:val="FF0000"/>
        </w:rPr>
        <w:t>Ganz kurze</w:t>
      </w:r>
      <w:r w:rsidR="008A79C3" w:rsidRPr="008A79C3">
        <w:rPr>
          <w:i/>
          <w:color w:val="FF0000"/>
        </w:rPr>
        <w:t xml:space="preserve"> </w:t>
      </w:r>
      <w:r>
        <w:rPr>
          <w:i/>
          <w:color w:val="FF0000"/>
        </w:rPr>
        <w:t>Beschreibung</w:t>
      </w:r>
      <w:r w:rsidR="008A79C3" w:rsidRPr="008A79C3">
        <w:rPr>
          <w:i/>
          <w:color w:val="FF0000"/>
        </w:rPr>
        <w:t>, was</w:t>
      </w:r>
      <w:r>
        <w:rPr>
          <w:i/>
          <w:color w:val="FF0000"/>
        </w:rPr>
        <w:t xml:space="preserve"> die Idee für das Projekt ist</w:t>
      </w:r>
      <w:r w:rsidR="008A79C3" w:rsidRPr="008A79C3">
        <w:rPr>
          <w:i/>
          <w:color w:val="FF0000"/>
        </w:rPr>
        <w:t>.</w:t>
      </w:r>
    </w:p>
    <w:p w14:paraId="2B580B6B" w14:textId="6BBAC862" w:rsidR="008A79C3" w:rsidRDefault="008A79C3" w:rsidP="008A79C3">
      <w:pPr>
        <w:rPr>
          <w:color w:val="00B0F0"/>
        </w:rPr>
      </w:pPr>
      <w:r w:rsidRPr="00273E87">
        <w:rPr>
          <w:color w:val="00B0F0"/>
        </w:rPr>
        <w:t>Beispiel:</w:t>
      </w:r>
    </w:p>
    <w:p w14:paraId="0DC6E54D" w14:textId="50186E85" w:rsidR="0057517A" w:rsidRPr="00273E87" w:rsidRDefault="00D7368D" w:rsidP="008A79C3">
      <w:pPr>
        <w:rPr>
          <w:color w:val="00B0F0"/>
        </w:rPr>
      </w:pPr>
      <w:r>
        <w:rPr>
          <w:color w:val="00B0F0"/>
        </w:rPr>
        <w:t>Beim Vorwärts-Fahren soll eine Kollision vermieden werden.</w:t>
      </w:r>
    </w:p>
    <w:p w14:paraId="14E3DFEC" w14:textId="77777777" w:rsidR="00755BAE" w:rsidRDefault="00755BAE" w:rsidP="00755BAE">
      <w:pPr>
        <w:pStyle w:val="berschrift1"/>
        <w:rPr>
          <w:lang w:val="de-CH"/>
        </w:rPr>
      </w:pPr>
      <w:r>
        <w:rPr>
          <w:lang w:val="de-CH"/>
        </w:rPr>
        <w:t>Verbindung zur realen Welt</w:t>
      </w:r>
    </w:p>
    <w:p w14:paraId="4FEA1A63" w14:textId="77777777" w:rsidR="0003117E" w:rsidRPr="0003117E" w:rsidRDefault="0003117E" w:rsidP="0003117E"/>
    <w:p w14:paraId="7D09231F" w14:textId="71424BEC" w:rsidR="008A79C3" w:rsidRPr="00273E87" w:rsidRDefault="00273E87" w:rsidP="008A79C3">
      <w:pPr>
        <w:rPr>
          <w:i/>
          <w:color w:val="FF0000"/>
        </w:rPr>
      </w:pPr>
      <w:r w:rsidRPr="00273E87">
        <w:rPr>
          <w:i/>
          <w:color w:val="FF0000"/>
        </w:rPr>
        <w:t>Gibt es ein Vorbild oder ein Beispiel aus der Realität? Die Realität ist meist viel komplizierter, also kann nur ein Teil „nachgebaut“ werden.</w:t>
      </w:r>
    </w:p>
    <w:p w14:paraId="29CE7A9B" w14:textId="17677EBE" w:rsidR="00273E87" w:rsidRPr="00273E87" w:rsidRDefault="00273E87" w:rsidP="008A79C3">
      <w:pPr>
        <w:rPr>
          <w:color w:val="00B0F0"/>
        </w:rPr>
      </w:pPr>
      <w:r w:rsidRPr="00273E87">
        <w:rPr>
          <w:color w:val="00B0F0"/>
        </w:rPr>
        <w:t>Beispiel:</w:t>
      </w:r>
    </w:p>
    <w:p w14:paraId="05122E37" w14:textId="415E2760" w:rsidR="00755BAE" w:rsidRPr="00273E87" w:rsidRDefault="004A1C32" w:rsidP="00755BAE">
      <w:pPr>
        <w:rPr>
          <w:color w:val="00B0F0"/>
        </w:rPr>
      </w:pPr>
      <w:r w:rsidRPr="00273E87">
        <w:rPr>
          <w:color w:val="00B0F0"/>
        </w:rPr>
        <w:t>Rückwärtsfahren mit dem Auto: Heutige Fahrzeuge geben an, wenn ein Hindernis in der Nähe ist.</w:t>
      </w:r>
      <w:r w:rsidR="0075465E">
        <w:rPr>
          <w:color w:val="00B0F0"/>
        </w:rPr>
        <w:t xml:space="preserve"> Da das LEGO-FZ nur vorne einen Sensor zur Abstandsmessung hat, muss hier das Vorwärtsfahren abgesichert werden.</w:t>
      </w:r>
    </w:p>
    <w:p w14:paraId="2583A06A" w14:textId="21D5E494" w:rsidR="00755BAE" w:rsidRDefault="00755BAE" w:rsidP="00755BAE">
      <w:pPr>
        <w:pStyle w:val="berschrift1"/>
        <w:rPr>
          <w:lang w:val="de-CH"/>
        </w:rPr>
      </w:pPr>
      <w:r w:rsidRPr="00C84C5D">
        <w:rPr>
          <w:lang w:val="de-CH"/>
        </w:rPr>
        <w:t>Ziel</w:t>
      </w:r>
      <w:r w:rsidR="00CE2683">
        <w:rPr>
          <w:lang w:val="de-CH"/>
        </w:rPr>
        <w:t xml:space="preserve"> und Umsetzung</w:t>
      </w:r>
      <w:bookmarkStart w:id="0" w:name="_GoBack"/>
      <w:bookmarkEnd w:id="0"/>
    </w:p>
    <w:p w14:paraId="63033715" w14:textId="77777777" w:rsidR="0003117E" w:rsidRPr="0003117E" w:rsidRDefault="0003117E" w:rsidP="0003117E"/>
    <w:p w14:paraId="787608F9" w14:textId="4FA97746" w:rsidR="00273E87" w:rsidRPr="00273E87" w:rsidRDefault="00273E87" w:rsidP="00273E87">
      <w:pPr>
        <w:rPr>
          <w:i/>
          <w:color w:val="FF0000"/>
        </w:rPr>
      </w:pPr>
      <w:r w:rsidRPr="00273E87">
        <w:rPr>
          <w:i/>
          <w:color w:val="FF0000"/>
        </w:rPr>
        <w:lastRenderedPageBreak/>
        <w:t xml:space="preserve">Was ist das Ziel des Projekts? </w:t>
      </w:r>
      <w:r w:rsidR="00B32672">
        <w:rPr>
          <w:i/>
          <w:color w:val="FF0000"/>
        </w:rPr>
        <w:t xml:space="preserve">Was soll </w:t>
      </w:r>
      <w:r w:rsidR="00B32672" w:rsidRPr="008A79C3">
        <w:rPr>
          <w:i/>
          <w:color w:val="FF0000"/>
        </w:rPr>
        <w:t xml:space="preserve">das LEGO </w:t>
      </w:r>
      <w:proofErr w:type="spellStart"/>
      <w:r w:rsidR="00B32672" w:rsidRPr="008A79C3">
        <w:rPr>
          <w:i/>
          <w:color w:val="FF0000"/>
        </w:rPr>
        <w:t>Mindstorms</w:t>
      </w:r>
      <w:proofErr w:type="spellEnd"/>
      <w:r w:rsidR="00B32672" w:rsidRPr="008A79C3">
        <w:rPr>
          <w:i/>
          <w:color w:val="FF0000"/>
        </w:rPr>
        <w:t>-</w:t>
      </w:r>
      <w:r w:rsidR="00B32672">
        <w:rPr>
          <w:i/>
          <w:color w:val="FF0000"/>
        </w:rPr>
        <w:t>FZ am Ende tun? Beschreiben Sie hier alle Funktionen, die am Ende des Projektes umgesetzt sein müssen.</w:t>
      </w:r>
    </w:p>
    <w:p w14:paraId="32127DD8" w14:textId="0A7293D3" w:rsidR="00273E87" w:rsidRPr="00273E87" w:rsidRDefault="00273E87" w:rsidP="00273E87">
      <w:pPr>
        <w:rPr>
          <w:color w:val="00B0F0"/>
        </w:rPr>
      </w:pPr>
      <w:r w:rsidRPr="00273E87">
        <w:rPr>
          <w:color w:val="00B0F0"/>
        </w:rPr>
        <w:t>Beispiel:</w:t>
      </w:r>
    </w:p>
    <w:p w14:paraId="45ADD155" w14:textId="4B00ED08" w:rsidR="00755BAE" w:rsidRDefault="00A3252B" w:rsidP="00755BAE">
      <w:pPr>
        <w:rPr>
          <w:color w:val="00B0F0"/>
          <w:lang w:val="de-CH"/>
        </w:rPr>
      </w:pPr>
      <w:r w:rsidRPr="00273E87">
        <w:rPr>
          <w:color w:val="00B0F0"/>
          <w:lang w:val="de-CH"/>
        </w:rPr>
        <w:t xml:space="preserve">LEGO </w:t>
      </w:r>
      <w:proofErr w:type="spellStart"/>
      <w:r w:rsidRPr="00273E87">
        <w:rPr>
          <w:color w:val="00B0F0"/>
          <w:lang w:val="de-CH"/>
        </w:rPr>
        <w:t>Mindstorms</w:t>
      </w:r>
      <w:proofErr w:type="spellEnd"/>
      <w:r w:rsidRPr="00273E87">
        <w:rPr>
          <w:color w:val="00B0F0"/>
          <w:lang w:val="de-CH"/>
        </w:rPr>
        <w:t xml:space="preserve"> EV3 fährt nie in ein Hindernis, sondern stoppt vorher und zeigt ein näherkommendes Hindernis auch mit einem akustischen Signal an. </w:t>
      </w:r>
      <w:r w:rsidR="00B01AD9">
        <w:rPr>
          <w:color w:val="00B0F0"/>
          <w:lang w:val="de-CH"/>
        </w:rPr>
        <w:t>Dieser Vorgang kann immer wieder wiederholt werden, wenn der Berührungssensor gedrückt wird.</w:t>
      </w:r>
    </w:p>
    <w:p w14:paraId="122C5D38" w14:textId="2229795E" w:rsidR="00B01AD9" w:rsidRDefault="00B01AD9" w:rsidP="00755BAE">
      <w:pPr>
        <w:rPr>
          <w:color w:val="00B0F0"/>
          <w:lang w:val="de-CH"/>
        </w:rPr>
      </w:pPr>
      <w:r>
        <w:rPr>
          <w:color w:val="00B0F0"/>
          <w:lang w:val="de-CH"/>
        </w:rPr>
        <w:t>Für die stetige Kontrolle wird der gemessene Abstand immer auf der Anzeige ausgegeben.</w:t>
      </w:r>
    </w:p>
    <w:p w14:paraId="55545091" w14:textId="5EE36DCF" w:rsidR="00D7368D" w:rsidRPr="00273E87" w:rsidRDefault="00D7368D" w:rsidP="00D7368D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273E87">
        <w:rPr>
          <w:color w:val="00B0F0"/>
          <w:lang w:val="de-CH"/>
        </w:rPr>
        <w:t>Solange vorwärtsfahren,</w:t>
      </w:r>
      <w:r>
        <w:rPr>
          <w:color w:val="00B0F0"/>
          <w:lang w:val="de-CH"/>
        </w:rPr>
        <w:t xml:space="preserve"> bis ein Gegenstand im Weg ist.</w:t>
      </w:r>
    </w:p>
    <w:p w14:paraId="1EA3C077" w14:textId="77777777" w:rsidR="00D7368D" w:rsidRPr="00273E87" w:rsidRDefault="00D7368D" w:rsidP="00D7368D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273E87">
        <w:rPr>
          <w:color w:val="00B0F0"/>
          <w:lang w:val="de-CH"/>
        </w:rPr>
        <w:t>Ab einer bestimmten Nähe beginnen zu Piepsen: Je näher, desto schneller.</w:t>
      </w:r>
    </w:p>
    <w:p w14:paraId="5454D3F5" w14:textId="65A0F674" w:rsidR="00D7368D" w:rsidRPr="00D7368D" w:rsidRDefault="00D7368D" w:rsidP="00755BAE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273E87">
        <w:rPr>
          <w:color w:val="00B0F0"/>
          <w:lang w:val="de-CH"/>
        </w:rPr>
        <w:t>Ab einer bestimmten Nähe langsamer werden: Ganz stoppen bei einer bestimmten Nähe.</w:t>
      </w:r>
    </w:p>
    <w:p w14:paraId="38448704" w14:textId="77777777" w:rsidR="00755BAE" w:rsidRDefault="00755BAE" w:rsidP="00755BAE">
      <w:pPr>
        <w:pStyle w:val="berschrift1"/>
        <w:rPr>
          <w:lang w:val="de-CH"/>
        </w:rPr>
      </w:pPr>
      <w:r>
        <w:rPr>
          <w:lang w:val="de-CH"/>
        </w:rPr>
        <w:t>Notwendige Mittel</w:t>
      </w:r>
    </w:p>
    <w:p w14:paraId="0D6508C8" w14:textId="77777777" w:rsidR="0003117E" w:rsidRPr="0003117E" w:rsidRDefault="0003117E" w:rsidP="0003117E"/>
    <w:p w14:paraId="37FC75D3" w14:textId="77777777" w:rsidR="00755BAE" w:rsidRDefault="00755BAE" w:rsidP="007D53E7">
      <w:pPr>
        <w:pStyle w:val="berschrift2"/>
      </w:pPr>
      <w:r>
        <w:t>Eingänge / Eingaben / Sensoren</w:t>
      </w:r>
    </w:p>
    <w:p w14:paraId="02BC4410" w14:textId="0DD2939E" w:rsidR="00273E87" w:rsidRPr="00B01AD9" w:rsidRDefault="00B01AD9" w:rsidP="00273E87">
      <w:pPr>
        <w:rPr>
          <w:i/>
          <w:color w:val="FF0000"/>
        </w:rPr>
      </w:pPr>
      <w:r w:rsidRPr="00B01AD9">
        <w:rPr>
          <w:i/>
          <w:color w:val="FF0000"/>
        </w:rPr>
        <w:t>Hier folgt eine Aufzählung aller Sensoren</w:t>
      </w:r>
      <w:r>
        <w:rPr>
          <w:i/>
          <w:color w:val="FF0000"/>
        </w:rPr>
        <w:t xml:space="preserve"> und wofür sie benötigt werden</w:t>
      </w:r>
      <w:r w:rsidRPr="00B01AD9">
        <w:rPr>
          <w:i/>
          <w:color w:val="FF0000"/>
        </w:rPr>
        <w:t>.</w:t>
      </w:r>
    </w:p>
    <w:p w14:paraId="2373C429" w14:textId="49260CF5" w:rsidR="00B01AD9" w:rsidRPr="00B01AD9" w:rsidRDefault="00B01AD9" w:rsidP="00273E87">
      <w:pPr>
        <w:rPr>
          <w:color w:val="00B0F0"/>
        </w:rPr>
      </w:pPr>
      <w:r w:rsidRPr="00B01AD9">
        <w:rPr>
          <w:color w:val="00B0F0"/>
        </w:rPr>
        <w:t>Beispiel:</w:t>
      </w:r>
    </w:p>
    <w:p w14:paraId="6B410388" w14:textId="7BAEC69C" w:rsidR="00755BAE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Ultraschall-Sensor (für Abstand-Messung)</w:t>
      </w:r>
    </w:p>
    <w:p w14:paraId="3911D1EA" w14:textId="7B064F3F" w:rsidR="00A3252B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Berührungssensor (für den Start)</w:t>
      </w:r>
    </w:p>
    <w:p w14:paraId="3831571E" w14:textId="77777777" w:rsidR="00755BAE" w:rsidRDefault="00755BAE" w:rsidP="007D53E7">
      <w:pPr>
        <w:pStyle w:val="berschrift2"/>
      </w:pPr>
      <w:r>
        <w:t>Ausgänge / Ausgaben / Aktoren</w:t>
      </w:r>
    </w:p>
    <w:p w14:paraId="081F106F" w14:textId="298298CB" w:rsidR="00B01AD9" w:rsidRDefault="00B01AD9" w:rsidP="00B01AD9">
      <w:pPr>
        <w:rPr>
          <w:i/>
          <w:color w:val="FF0000"/>
        </w:rPr>
      </w:pPr>
      <w:r w:rsidRPr="00B01AD9">
        <w:rPr>
          <w:i/>
          <w:color w:val="FF0000"/>
        </w:rPr>
        <w:t xml:space="preserve">Hier folgt eine Aufzählung aller </w:t>
      </w:r>
      <w:r>
        <w:rPr>
          <w:i/>
          <w:color w:val="FF0000"/>
        </w:rPr>
        <w:t>Aktoren</w:t>
      </w:r>
      <w:r w:rsidRPr="00B01AD9">
        <w:rPr>
          <w:i/>
          <w:color w:val="FF0000"/>
        </w:rPr>
        <w:t xml:space="preserve"> </w:t>
      </w:r>
      <w:r>
        <w:rPr>
          <w:i/>
          <w:color w:val="FF0000"/>
        </w:rPr>
        <w:t>und wofür sie benötigt werden</w:t>
      </w:r>
      <w:r w:rsidRPr="00B01AD9">
        <w:rPr>
          <w:i/>
          <w:color w:val="FF0000"/>
        </w:rPr>
        <w:t>.</w:t>
      </w:r>
    </w:p>
    <w:p w14:paraId="46B14A81" w14:textId="1A841E31" w:rsidR="00B01AD9" w:rsidRPr="00B01AD9" w:rsidRDefault="00B01AD9" w:rsidP="00B01AD9">
      <w:pPr>
        <w:rPr>
          <w:color w:val="00B0F0"/>
        </w:rPr>
      </w:pPr>
      <w:r w:rsidRPr="00B01AD9">
        <w:rPr>
          <w:color w:val="00B0F0"/>
        </w:rPr>
        <w:t>Beispiel:</w:t>
      </w:r>
    </w:p>
    <w:p w14:paraId="3E0C36DC" w14:textId="147C2832" w:rsidR="00A3252B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lastRenderedPageBreak/>
        <w:t>Grosser Motor (für das Fahren)</w:t>
      </w:r>
    </w:p>
    <w:p w14:paraId="4DB0D8DB" w14:textId="23E3F676" w:rsidR="00A3252B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Lautsprecher (für das Piepsen)</w:t>
      </w:r>
    </w:p>
    <w:p w14:paraId="0067A9A6" w14:textId="7D2FC5AD" w:rsidR="00A3252B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Stein-Statusleuchte (für die Anzeige, ob im Warte-Modus oder am Fahren)</w:t>
      </w:r>
    </w:p>
    <w:p w14:paraId="7B72C656" w14:textId="2CBF888B" w:rsidR="00A3252B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Anzeige (um den Abstand in cm anzuzeigen)</w:t>
      </w:r>
    </w:p>
    <w:p w14:paraId="1E5EE8E7" w14:textId="3A19B112" w:rsidR="007D53E7" w:rsidRPr="007D53E7" w:rsidRDefault="00755BAE" w:rsidP="007D53E7">
      <w:pPr>
        <w:pStyle w:val="berschrift2"/>
      </w:pPr>
      <w:r>
        <w:t>Sonstige</w:t>
      </w:r>
      <w:r w:rsidR="007D53E7">
        <w:t>s</w:t>
      </w:r>
    </w:p>
    <w:p w14:paraId="2C21C90A" w14:textId="341B896B" w:rsidR="00B01AD9" w:rsidRPr="00B01AD9" w:rsidRDefault="00B01AD9" w:rsidP="00B01AD9">
      <w:pPr>
        <w:rPr>
          <w:i/>
          <w:color w:val="FF0000"/>
        </w:rPr>
      </w:pPr>
      <w:r w:rsidRPr="00B01AD9">
        <w:rPr>
          <w:i/>
          <w:color w:val="FF0000"/>
        </w:rPr>
        <w:t xml:space="preserve">Hier wird alles aufgelistet, das für die Ausführung zusätzlich benötigt wird (z.B. farbiges Papier, eine Kugel, schwarze Linien auf </w:t>
      </w:r>
      <w:proofErr w:type="spellStart"/>
      <w:r w:rsidRPr="00B01AD9">
        <w:rPr>
          <w:i/>
          <w:color w:val="FF0000"/>
        </w:rPr>
        <w:t>weissem</w:t>
      </w:r>
      <w:proofErr w:type="spellEnd"/>
      <w:r w:rsidRPr="00B01AD9">
        <w:rPr>
          <w:i/>
          <w:color w:val="FF0000"/>
        </w:rPr>
        <w:t xml:space="preserve"> Boden usw.).</w:t>
      </w:r>
    </w:p>
    <w:p w14:paraId="1F739189" w14:textId="2FA2E912" w:rsidR="00B01AD9" w:rsidRPr="00B01AD9" w:rsidRDefault="00B01AD9" w:rsidP="00B01AD9">
      <w:pPr>
        <w:rPr>
          <w:color w:val="00B0F0"/>
        </w:rPr>
      </w:pPr>
      <w:r w:rsidRPr="00B01AD9">
        <w:rPr>
          <w:color w:val="00B0F0"/>
        </w:rPr>
        <w:t>Beispiel:</w:t>
      </w:r>
    </w:p>
    <w:p w14:paraId="0BB26C04" w14:textId="4AE5F85D" w:rsidR="00755BAE" w:rsidRPr="00B01AD9" w:rsidRDefault="00A3252B" w:rsidP="00A3252B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Beliebiger Gegenstand, um das Hindernis zu simulieren</w:t>
      </w:r>
    </w:p>
    <w:p w14:paraId="56E67C31" w14:textId="77777777" w:rsidR="00755BAE" w:rsidRDefault="00755BAE" w:rsidP="00755BAE">
      <w:pPr>
        <w:pStyle w:val="berschrift1"/>
        <w:rPr>
          <w:lang w:val="de-CH"/>
        </w:rPr>
      </w:pPr>
      <w:r>
        <w:rPr>
          <w:lang w:val="de-CH"/>
        </w:rPr>
        <w:t xml:space="preserve">Geschätzter </w:t>
      </w:r>
      <w:r w:rsidRPr="00C84C5D">
        <w:rPr>
          <w:lang w:val="de-CH"/>
        </w:rPr>
        <w:t>Zeitaufwand</w:t>
      </w:r>
    </w:p>
    <w:p w14:paraId="780EA690" w14:textId="77777777" w:rsidR="0003117E" w:rsidRPr="0003117E" w:rsidRDefault="0003117E" w:rsidP="0003117E"/>
    <w:p w14:paraId="17D42924" w14:textId="680E8430" w:rsidR="00B01AD9" w:rsidRPr="00B01AD9" w:rsidRDefault="00B01AD9" w:rsidP="00B01AD9">
      <w:pPr>
        <w:rPr>
          <w:i/>
          <w:color w:val="FF0000"/>
        </w:rPr>
      </w:pPr>
      <w:r w:rsidRPr="00B01AD9">
        <w:rPr>
          <w:i/>
          <w:color w:val="FF0000"/>
        </w:rPr>
        <w:t>Geschätzte Zeit, die Sie benötigen, um alles umzusetzen, was Sie beschrieben haben.</w:t>
      </w:r>
    </w:p>
    <w:p w14:paraId="0FF21B4E" w14:textId="560E2819" w:rsidR="00B01AD9" w:rsidRPr="00B01AD9" w:rsidRDefault="00B01AD9" w:rsidP="00B01AD9">
      <w:pPr>
        <w:rPr>
          <w:color w:val="00B0F0"/>
        </w:rPr>
      </w:pPr>
      <w:r w:rsidRPr="00B01AD9">
        <w:rPr>
          <w:color w:val="00B0F0"/>
        </w:rPr>
        <w:t>Bespiel:</w:t>
      </w:r>
    </w:p>
    <w:p w14:paraId="63373A1E" w14:textId="57C38A3F" w:rsidR="00755BAE" w:rsidRPr="00B01AD9" w:rsidRDefault="00A3252B" w:rsidP="00755BAE">
      <w:pPr>
        <w:rPr>
          <w:color w:val="00B0F0"/>
        </w:rPr>
      </w:pPr>
      <w:r w:rsidRPr="00B01AD9">
        <w:rPr>
          <w:color w:val="00B0F0"/>
        </w:rPr>
        <w:t>90 Minuten</w:t>
      </w:r>
    </w:p>
    <w:p w14:paraId="58BD7454" w14:textId="77777777" w:rsidR="00755BAE" w:rsidRDefault="00755BAE" w:rsidP="00755BAE">
      <w:pPr>
        <w:pStyle w:val="berschrift1"/>
        <w:rPr>
          <w:lang w:val="de-CH"/>
        </w:rPr>
      </w:pPr>
      <w:r w:rsidRPr="00C84C5D">
        <w:rPr>
          <w:lang w:val="de-CH"/>
        </w:rPr>
        <w:t>Schwierigkeitsgrad</w:t>
      </w:r>
    </w:p>
    <w:p w14:paraId="6518CE35" w14:textId="77777777" w:rsidR="0003117E" w:rsidRPr="0003117E" w:rsidRDefault="0003117E" w:rsidP="0003117E"/>
    <w:p w14:paraId="12E5EC63" w14:textId="77777777" w:rsidR="0003117E" w:rsidRDefault="007038EC" w:rsidP="00755BAE">
      <w:pPr>
        <w:rPr>
          <w:i/>
          <w:color w:val="FF0000"/>
        </w:rPr>
      </w:pPr>
      <w:r w:rsidRPr="00B01AD9">
        <w:rPr>
          <w:i/>
          <w:color w:val="FF0000"/>
        </w:rPr>
        <w:t xml:space="preserve">Geben Sie hier eine </w:t>
      </w:r>
      <w:r w:rsidR="00A3252B" w:rsidRPr="00B01AD9">
        <w:rPr>
          <w:i/>
          <w:color w:val="FF0000"/>
        </w:rPr>
        <w:t>Selbsteinschätzung</w:t>
      </w:r>
      <w:r w:rsidRPr="00B01AD9">
        <w:rPr>
          <w:i/>
          <w:color w:val="FF0000"/>
        </w:rPr>
        <w:t xml:space="preserve"> an, wie schwierig die Aufgabe für Sie persönlich ist. </w:t>
      </w:r>
    </w:p>
    <w:p w14:paraId="6B1BC057" w14:textId="19AA3CAD" w:rsidR="00D7368D" w:rsidRDefault="007038EC" w:rsidP="00755BAE">
      <w:pPr>
        <w:rPr>
          <w:i/>
          <w:color w:val="FF0000"/>
        </w:rPr>
      </w:pPr>
      <w:r w:rsidRPr="00B01AD9">
        <w:rPr>
          <w:i/>
          <w:color w:val="FF0000"/>
        </w:rPr>
        <w:t xml:space="preserve">Wert von </w:t>
      </w:r>
    </w:p>
    <w:p w14:paraId="2ED732BD" w14:textId="6597F319" w:rsidR="00A3252B" w:rsidRPr="00B01AD9" w:rsidRDefault="007038EC" w:rsidP="00D7368D">
      <w:pPr>
        <w:ind w:left="720"/>
        <w:rPr>
          <w:i/>
          <w:color w:val="FF0000"/>
        </w:rPr>
      </w:pPr>
      <w:r w:rsidRPr="00B01AD9">
        <w:rPr>
          <w:i/>
          <w:color w:val="FF0000"/>
        </w:rPr>
        <w:lastRenderedPageBreak/>
        <w:t>0 (keine Herausforderung)</w:t>
      </w:r>
      <w:r w:rsidR="00D7368D">
        <w:rPr>
          <w:i/>
          <w:color w:val="FF0000"/>
        </w:rPr>
        <w:br/>
        <w:t>bis</w:t>
      </w:r>
      <w:r w:rsidR="00D7368D">
        <w:rPr>
          <w:i/>
          <w:color w:val="FF0000"/>
        </w:rPr>
        <w:br/>
        <w:t>10</w:t>
      </w:r>
      <w:r w:rsidRPr="00B01AD9">
        <w:rPr>
          <w:i/>
          <w:color w:val="FF0000"/>
        </w:rPr>
        <w:t xml:space="preserve"> (sehr schwierig, beinahe unlösbar</w:t>
      </w:r>
      <w:r w:rsidR="00A3252B" w:rsidRPr="00B01AD9">
        <w:rPr>
          <w:i/>
          <w:color w:val="FF0000"/>
        </w:rPr>
        <w:t>)</w:t>
      </w:r>
    </w:p>
    <w:p w14:paraId="4258DBD2" w14:textId="77777777" w:rsidR="00B01AD9" w:rsidRPr="00B01AD9" w:rsidRDefault="00B01AD9" w:rsidP="00755BAE">
      <w:pPr>
        <w:rPr>
          <w:color w:val="00B0F0"/>
        </w:rPr>
      </w:pPr>
      <w:r w:rsidRPr="00B01AD9">
        <w:rPr>
          <w:color w:val="00B0F0"/>
        </w:rPr>
        <w:t>Beispiel:</w:t>
      </w:r>
    </w:p>
    <w:p w14:paraId="4B2A0C58" w14:textId="273CC9BE" w:rsidR="007038EC" w:rsidRPr="00B01AD9" w:rsidRDefault="00D7368D" w:rsidP="00755BAE">
      <w:pPr>
        <w:rPr>
          <w:color w:val="00B0F0"/>
        </w:rPr>
      </w:pPr>
      <w:r>
        <w:rPr>
          <w:color w:val="00B0F0"/>
        </w:rPr>
        <w:t>4</w:t>
      </w:r>
    </w:p>
    <w:p w14:paraId="65E3666E" w14:textId="77777777" w:rsidR="0031580E" w:rsidRDefault="0031580E" w:rsidP="0031580E">
      <w:pPr>
        <w:pStyle w:val="berschrift1"/>
        <w:rPr>
          <w:lang w:val="de-CH"/>
        </w:rPr>
      </w:pPr>
      <w:r>
        <w:rPr>
          <w:lang w:val="de-CH"/>
        </w:rPr>
        <w:t>Testfälle</w:t>
      </w:r>
    </w:p>
    <w:p w14:paraId="03ABB6AD" w14:textId="77777777" w:rsidR="0003117E" w:rsidRPr="0003117E" w:rsidRDefault="0003117E" w:rsidP="0003117E"/>
    <w:p w14:paraId="5FDD6632" w14:textId="3777455C" w:rsidR="0031580E" w:rsidRPr="00B01AD9" w:rsidRDefault="0031580E" w:rsidP="0031580E">
      <w:pPr>
        <w:rPr>
          <w:i/>
          <w:color w:val="FF0000"/>
        </w:rPr>
      </w:pPr>
      <w:r w:rsidRPr="00B01AD9">
        <w:rPr>
          <w:i/>
          <w:color w:val="FF0000"/>
        </w:rPr>
        <w:t xml:space="preserve">Listen Sie hier Testfälle auf, die Ihnen helfen herauszufinden, ob das Ziel erreicht wird oder ob noch </w:t>
      </w:r>
      <w:r w:rsidR="001E634A">
        <w:rPr>
          <w:i/>
          <w:color w:val="FF0000"/>
        </w:rPr>
        <w:t>Korrekturen</w:t>
      </w:r>
      <w:r w:rsidRPr="00B01AD9">
        <w:rPr>
          <w:i/>
          <w:color w:val="FF0000"/>
        </w:rPr>
        <w:t xml:space="preserve"> nötig sind.</w:t>
      </w:r>
    </w:p>
    <w:p w14:paraId="4BA67D01" w14:textId="77777777" w:rsidR="0031580E" w:rsidRPr="00B01AD9" w:rsidRDefault="0031580E" w:rsidP="0031580E">
      <w:pPr>
        <w:rPr>
          <w:color w:val="00B0F0"/>
        </w:rPr>
      </w:pPr>
      <w:r w:rsidRPr="00B01AD9">
        <w:rPr>
          <w:color w:val="00B0F0"/>
        </w:rPr>
        <w:t>Beispiel:</w:t>
      </w:r>
    </w:p>
    <w:p w14:paraId="4D167E55" w14:textId="77777777" w:rsidR="0031580E" w:rsidRPr="00B01AD9" w:rsidRDefault="0031580E" w:rsidP="0031580E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Hindernis in den Weg stellen, FZ darauf zufahren lassen</w:t>
      </w:r>
    </w:p>
    <w:p w14:paraId="72F95D17" w14:textId="77777777" w:rsidR="0031580E" w:rsidRPr="00B01AD9" w:rsidRDefault="0031580E" w:rsidP="0031580E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Hindernis schräg in den Weg stellen</w:t>
      </w:r>
    </w:p>
    <w:p w14:paraId="63752FDE" w14:textId="57027552" w:rsidR="0031580E" w:rsidRPr="00B01AD9" w:rsidRDefault="0031580E" w:rsidP="0031580E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 xml:space="preserve">Hindernis Richtung FZ oder vom FZ </w:t>
      </w:r>
      <w:proofErr w:type="gramStart"/>
      <w:r w:rsidR="001E634A" w:rsidRPr="00B01AD9">
        <w:rPr>
          <w:color w:val="00B0F0"/>
          <w:lang w:val="de-CH"/>
        </w:rPr>
        <w:t>weg</w:t>
      </w:r>
      <w:r w:rsidR="001E634A">
        <w:rPr>
          <w:color w:val="00B0F0"/>
          <w:lang w:val="de-CH"/>
        </w:rPr>
        <w:t xml:space="preserve"> </w:t>
      </w:r>
      <w:r w:rsidR="001E634A" w:rsidRPr="00B01AD9">
        <w:rPr>
          <w:color w:val="00B0F0"/>
          <w:lang w:val="de-CH"/>
        </w:rPr>
        <w:t>bewegen</w:t>
      </w:r>
      <w:proofErr w:type="gramEnd"/>
    </w:p>
    <w:p w14:paraId="21BA42DF" w14:textId="77777777" w:rsidR="0031580E" w:rsidRPr="00B01AD9" w:rsidRDefault="0031580E" w:rsidP="0031580E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>FZ-Geschwindigkeit ändern</w:t>
      </w:r>
    </w:p>
    <w:p w14:paraId="01A43C15" w14:textId="4047F8CC" w:rsidR="0031580E" w:rsidRPr="00B01AD9" w:rsidRDefault="0031580E" w:rsidP="0031580E">
      <w:pPr>
        <w:pStyle w:val="Listenabsatz"/>
        <w:numPr>
          <w:ilvl w:val="0"/>
          <w:numId w:val="6"/>
        </w:numPr>
        <w:rPr>
          <w:color w:val="00B0F0"/>
          <w:lang w:val="de-CH"/>
        </w:rPr>
      </w:pPr>
      <w:r w:rsidRPr="00B01AD9">
        <w:rPr>
          <w:color w:val="00B0F0"/>
          <w:lang w:val="de-CH"/>
        </w:rPr>
        <w:t xml:space="preserve">Abstände ändern, </w:t>
      </w:r>
      <w:r w:rsidR="00D7368D">
        <w:rPr>
          <w:color w:val="00B0F0"/>
          <w:lang w:val="de-CH"/>
        </w:rPr>
        <w:t xml:space="preserve">ab </w:t>
      </w:r>
      <w:r w:rsidRPr="00B01AD9">
        <w:rPr>
          <w:color w:val="00B0F0"/>
          <w:lang w:val="de-CH"/>
        </w:rPr>
        <w:t xml:space="preserve">wann es piepst und </w:t>
      </w:r>
      <w:r w:rsidR="00D7368D">
        <w:rPr>
          <w:color w:val="00B0F0"/>
          <w:lang w:val="de-CH"/>
        </w:rPr>
        <w:t xml:space="preserve">ab </w:t>
      </w:r>
      <w:r w:rsidRPr="00B01AD9">
        <w:rPr>
          <w:color w:val="00B0F0"/>
          <w:lang w:val="de-CH"/>
        </w:rPr>
        <w:t>wann das FZ langsamer wird bzw. ganz stoppt</w:t>
      </w:r>
    </w:p>
    <w:p w14:paraId="14A1A7A8" w14:textId="0B641137" w:rsidR="0031580E" w:rsidRDefault="0031580E" w:rsidP="0031580E">
      <w:pPr>
        <w:pStyle w:val="berschrift1"/>
        <w:rPr>
          <w:lang w:val="de-CH"/>
        </w:rPr>
      </w:pPr>
      <w:r>
        <w:rPr>
          <w:lang w:val="de-CH"/>
        </w:rPr>
        <w:t>Besonderes</w:t>
      </w:r>
    </w:p>
    <w:p w14:paraId="6D8BC224" w14:textId="77777777" w:rsidR="0003117E" w:rsidRPr="0003117E" w:rsidRDefault="0003117E" w:rsidP="0003117E"/>
    <w:p w14:paraId="18A98A16" w14:textId="61DFB71E" w:rsidR="0031580E" w:rsidRPr="00B01AD9" w:rsidRDefault="0031580E" w:rsidP="0031580E">
      <w:pPr>
        <w:rPr>
          <w:i/>
          <w:color w:val="FF0000"/>
        </w:rPr>
      </w:pPr>
      <w:r>
        <w:rPr>
          <w:i/>
          <w:color w:val="FF0000"/>
        </w:rPr>
        <w:t>Schreiben Sie hier auf, wenn etwas Spezielles beachtet werden muss</w:t>
      </w:r>
      <w:r w:rsidRPr="00B01AD9">
        <w:rPr>
          <w:i/>
          <w:color w:val="FF0000"/>
        </w:rPr>
        <w:t>.</w:t>
      </w:r>
      <w:r>
        <w:rPr>
          <w:i/>
          <w:color w:val="FF0000"/>
        </w:rPr>
        <w:t xml:space="preserve"> Z.B. wenn die Umgebung wie Temperatur, Helligkeit usw. bestimmte Bedingungen erfüllen muss.</w:t>
      </w:r>
    </w:p>
    <w:p w14:paraId="3B2339DC" w14:textId="77777777" w:rsidR="0031580E" w:rsidRPr="00B01AD9" w:rsidRDefault="0031580E" w:rsidP="0031580E">
      <w:pPr>
        <w:rPr>
          <w:color w:val="00B0F0"/>
        </w:rPr>
      </w:pPr>
      <w:r w:rsidRPr="00B01AD9">
        <w:rPr>
          <w:color w:val="00B0F0"/>
        </w:rPr>
        <w:t>Beispiel:</w:t>
      </w:r>
    </w:p>
    <w:p w14:paraId="56BC25F6" w14:textId="25F3E92E" w:rsidR="005E37A8" w:rsidRPr="00027925" w:rsidRDefault="0003117E" w:rsidP="005E37A8">
      <w:pPr>
        <w:rPr>
          <w:color w:val="00B0F0"/>
          <w:lang w:val="de-CH"/>
        </w:rPr>
      </w:pPr>
      <w:r>
        <w:rPr>
          <w:color w:val="00B0F0"/>
          <w:lang w:val="de-CH"/>
        </w:rPr>
        <w:t>Zur Zeit n</w:t>
      </w:r>
      <w:r w:rsidR="0031580E">
        <w:rPr>
          <w:color w:val="00B0F0"/>
          <w:lang w:val="de-CH"/>
        </w:rPr>
        <w:t>ichts</w:t>
      </w:r>
      <w:r>
        <w:rPr>
          <w:color w:val="00B0F0"/>
          <w:lang w:val="de-CH"/>
        </w:rPr>
        <w:t xml:space="preserve"> bekannt</w:t>
      </w:r>
      <w:r w:rsidR="0031580E">
        <w:rPr>
          <w:color w:val="00B0F0"/>
          <w:lang w:val="de-CH"/>
        </w:rPr>
        <w:t>.</w:t>
      </w:r>
    </w:p>
    <w:sectPr w:rsidR="005E37A8" w:rsidRPr="00027925" w:rsidSect="00F41C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300" w:right="1440" w:bottom="1177" w:left="144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24EDE" w14:textId="77777777" w:rsidR="00E15252" w:rsidRDefault="00E15252">
      <w:r>
        <w:separator/>
      </w:r>
    </w:p>
    <w:p w14:paraId="16989CCD" w14:textId="77777777" w:rsidR="00E15252" w:rsidRDefault="00E15252"/>
  </w:endnote>
  <w:endnote w:type="continuationSeparator" w:id="0">
    <w:p w14:paraId="3BC8B511" w14:textId="77777777" w:rsidR="00E15252" w:rsidRDefault="00E15252">
      <w:r>
        <w:continuationSeparator/>
      </w:r>
    </w:p>
    <w:p w14:paraId="1DD72106" w14:textId="77777777" w:rsidR="00E15252" w:rsidRDefault="00E15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9B41E" w14:textId="77777777" w:rsidR="0043727F" w:rsidRDefault="0043727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E4D85" w14:textId="754FFF1A" w:rsidR="00E31291" w:rsidRPr="006F7148" w:rsidRDefault="00E15252" w:rsidP="006F7148">
    <w:pPr>
      <w:pStyle w:val="Fuzeile"/>
      <w:tabs>
        <w:tab w:val="center" w:pos="4536"/>
        <w:tab w:val="right" w:pos="9072"/>
      </w:tabs>
      <w:rPr>
        <w:sz w:val="22"/>
        <w:szCs w:val="22"/>
      </w:rPr>
    </w:pPr>
    <w:sdt>
      <w:sdtPr>
        <w:rPr>
          <w:sz w:val="22"/>
          <w:szCs w:val="22"/>
        </w:r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F7148" w:rsidRPr="006F7148">
          <w:rPr>
            <w:sz w:val="22"/>
            <w:szCs w:val="22"/>
          </w:rPr>
          <w:fldChar w:fldCharType="begin"/>
        </w:r>
        <w:r w:rsidR="006F7148" w:rsidRPr="006F7148">
          <w:rPr>
            <w:sz w:val="22"/>
            <w:szCs w:val="22"/>
          </w:rPr>
          <w:instrText xml:space="preserve"> FILENAME  \* MERGEFORMAT </w:instrText>
        </w:r>
        <w:r w:rsidR="006F7148" w:rsidRPr="006F7148">
          <w:rPr>
            <w:sz w:val="22"/>
            <w:szCs w:val="22"/>
          </w:rPr>
          <w:fldChar w:fldCharType="separate"/>
        </w:r>
        <w:r w:rsidR="0059762F">
          <w:rPr>
            <w:noProof/>
            <w:sz w:val="22"/>
            <w:szCs w:val="22"/>
          </w:rPr>
          <w:t>121-Idee und Aufgabenstellung-V1.0.docx</w:t>
        </w:r>
        <w:r w:rsidR="006F7148" w:rsidRPr="006F7148">
          <w:rPr>
            <w:sz w:val="22"/>
            <w:szCs w:val="22"/>
          </w:rPr>
          <w:fldChar w:fldCharType="end"/>
        </w:r>
        <w:r w:rsidR="006F7148" w:rsidRPr="006F7148">
          <w:rPr>
            <w:sz w:val="22"/>
            <w:szCs w:val="22"/>
          </w:rPr>
          <w:tab/>
        </w:r>
        <w:r w:rsidR="006F7148" w:rsidRPr="006F7148">
          <w:rPr>
            <w:sz w:val="22"/>
            <w:szCs w:val="22"/>
          </w:rPr>
          <w:sym w:font="Symbol" w:char="F0E3"/>
        </w:r>
        <w:r w:rsidR="006F7148" w:rsidRPr="006F7148">
          <w:rPr>
            <w:sz w:val="22"/>
            <w:szCs w:val="22"/>
          </w:rPr>
          <w:t xml:space="preserve"> GIBM</w:t>
        </w:r>
        <w:r w:rsidR="006F7148" w:rsidRPr="006F7148">
          <w:rPr>
            <w:sz w:val="22"/>
            <w:szCs w:val="22"/>
          </w:rPr>
          <w:tab/>
        </w:r>
        <w:r w:rsidR="00662B2D" w:rsidRPr="006F7148">
          <w:rPr>
            <w:sz w:val="22"/>
            <w:szCs w:val="22"/>
          </w:rPr>
          <w:fldChar w:fldCharType="begin"/>
        </w:r>
        <w:r w:rsidR="00662B2D" w:rsidRPr="006F7148">
          <w:rPr>
            <w:sz w:val="22"/>
            <w:szCs w:val="22"/>
          </w:rPr>
          <w:instrText xml:space="preserve"> PAGE   \* MERGEFORMAT </w:instrText>
        </w:r>
        <w:r w:rsidR="00662B2D" w:rsidRPr="006F7148">
          <w:rPr>
            <w:sz w:val="22"/>
            <w:szCs w:val="22"/>
          </w:rPr>
          <w:fldChar w:fldCharType="separate"/>
        </w:r>
        <w:r w:rsidR="0059762F">
          <w:rPr>
            <w:noProof/>
            <w:sz w:val="22"/>
            <w:szCs w:val="22"/>
          </w:rPr>
          <w:t>1</w:t>
        </w:r>
        <w:r w:rsidR="00662B2D" w:rsidRPr="006F7148">
          <w:rPr>
            <w:noProof/>
            <w:sz w:val="22"/>
            <w:szCs w:val="22"/>
          </w:rPr>
          <w:fldChar w:fldCharType="end"/>
        </w:r>
      </w:sdtContent>
    </w:sdt>
    <w:r w:rsidR="0043727F">
      <w:rPr>
        <w:noProof/>
        <w:sz w:val="22"/>
        <w:szCs w:val="22"/>
      </w:rPr>
      <w:t xml:space="preserve"> / </w:t>
    </w:r>
    <w:r w:rsidR="0043727F">
      <w:rPr>
        <w:noProof/>
        <w:sz w:val="22"/>
        <w:szCs w:val="22"/>
      </w:rPr>
      <w:fldChar w:fldCharType="begin"/>
    </w:r>
    <w:r w:rsidR="0043727F">
      <w:rPr>
        <w:noProof/>
        <w:sz w:val="22"/>
        <w:szCs w:val="22"/>
      </w:rPr>
      <w:instrText xml:space="preserve"> NUMPAGES  \* MERGEFORMAT </w:instrText>
    </w:r>
    <w:r w:rsidR="0043727F">
      <w:rPr>
        <w:noProof/>
        <w:sz w:val="22"/>
        <w:szCs w:val="22"/>
      </w:rPr>
      <w:fldChar w:fldCharType="separate"/>
    </w:r>
    <w:r w:rsidR="0059762F">
      <w:rPr>
        <w:noProof/>
        <w:sz w:val="22"/>
        <w:szCs w:val="22"/>
      </w:rPr>
      <w:t>4</w:t>
    </w:r>
    <w:r w:rsidR="0043727F">
      <w:rPr>
        <w:noProof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AC98A" w14:textId="77777777" w:rsidR="0043727F" w:rsidRDefault="0043727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4A9E7" w14:textId="77777777" w:rsidR="00E15252" w:rsidRDefault="00E15252">
      <w:r>
        <w:separator/>
      </w:r>
    </w:p>
    <w:p w14:paraId="2B46EEF7" w14:textId="77777777" w:rsidR="00E15252" w:rsidRDefault="00E15252"/>
  </w:footnote>
  <w:footnote w:type="continuationSeparator" w:id="0">
    <w:p w14:paraId="4D079EA0" w14:textId="77777777" w:rsidR="00E15252" w:rsidRDefault="00E15252">
      <w:r>
        <w:continuationSeparator/>
      </w:r>
    </w:p>
    <w:p w14:paraId="385D3CAA" w14:textId="77777777" w:rsidR="00E15252" w:rsidRDefault="00E1525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C2D3D" w14:textId="77777777" w:rsidR="0043727F" w:rsidRDefault="0043727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762"/>
      <w:gridCol w:w="2992"/>
    </w:tblGrid>
    <w:sdt>
      <w:sdtPr>
        <w:rPr>
          <w:sz w:val="22"/>
          <w:szCs w:val="22"/>
        </w:rPr>
        <w:id w:val="400725596"/>
        <w:docPartObj>
          <w:docPartGallery w:val="Page Numbers (Bottom of Page)"/>
          <w:docPartUnique/>
        </w:docPartObj>
      </w:sdtPr>
      <w:sdtEndPr/>
      <w:sdtContent>
        <w:tr w:rsidR="00F41CDC" w:rsidRPr="00F41CDC" w14:paraId="1CC31F65" w14:textId="77777777" w:rsidTr="00F41CDC">
          <w:trPr>
            <w:trHeight w:val="1150"/>
          </w:trPr>
          <w:tc>
            <w:tcPr>
              <w:tcW w:w="2263" w:type="dxa"/>
            </w:tcPr>
            <w:p w14:paraId="04B5AE87" w14:textId="77777777" w:rsidR="00F41CDC" w:rsidRPr="00F41CDC" w:rsidRDefault="00F41CDC" w:rsidP="00AE096D">
              <w:pPr>
                <w:pStyle w:val="Fuzeile"/>
                <w:rPr>
                  <w:sz w:val="22"/>
                  <w:szCs w:val="22"/>
                </w:rPr>
              </w:pPr>
              <w:r w:rsidRPr="00F41CDC">
                <w:rPr>
                  <w:noProof/>
                  <w:lang w:eastAsia="de-DE" w:bidi="ar-SA"/>
                </w:rPr>
                <w:drawing>
                  <wp:anchor distT="0" distB="0" distL="114300" distR="114300" simplePos="0" relativeHeight="251666432" behindDoc="0" locked="0" layoutInCell="1" allowOverlap="1" wp14:anchorId="20C2C42E" wp14:editId="6AECD686">
                    <wp:simplePos x="0" y="0"/>
                    <wp:positionH relativeFrom="column">
                      <wp:posOffset>-23072</wp:posOffset>
                    </wp:positionH>
                    <wp:positionV relativeFrom="paragraph">
                      <wp:posOffset>21167</wp:posOffset>
                    </wp:positionV>
                    <wp:extent cx="504807" cy="553212"/>
                    <wp:effectExtent l="0" t="0" r="3810" b="5715"/>
                    <wp:wrapNone/>
                    <wp:docPr id="1" name="Bild 1" descr="GIBM_DefSW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GIBM_DefSW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04807" cy="553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14:paraId="7A0F9818" w14:textId="073D82F4" w:rsidR="00F41CDC" w:rsidRPr="00F41CDC" w:rsidRDefault="00F41CDC" w:rsidP="00AE096D">
              <w:pPr>
                <w:pStyle w:val="Fuzeile"/>
                <w:rPr>
                  <w:sz w:val="22"/>
                  <w:szCs w:val="22"/>
                </w:rPr>
              </w:pPr>
            </w:p>
          </w:tc>
          <w:tc>
            <w:tcPr>
              <w:tcW w:w="3762" w:type="dxa"/>
            </w:tcPr>
            <w:p w14:paraId="15206B02" w14:textId="77777777" w:rsidR="00F41CDC" w:rsidRDefault="00F41CDC" w:rsidP="00AE096D">
              <w:pPr>
                <w:pStyle w:val="Fuzeile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Projekt-Idee und</w:t>
              </w:r>
            </w:p>
            <w:p w14:paraId="434ADAF6" w14:textId="17DB5B71" w:rsidR="00F41CDC" w:rsidRPr="00F41CDC" w:rsidRDefault="00F41CDC" w:rsidP="00AE096D">
              <w:pPr>
                <w:pStyle w:val="Fuzeile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Aufgabenstellung</w:t>
              </w:r>
            </w:p>
          </w:tc>
          <w:tc>
            <w:tcPr>
              <w:tcW w:w="2992" w:type="dxa"/>
            </w:tcPr>
            <w:p w14:paraId="0B389CFA" w14:textId="77777777" w:rsidR="00F41CDC" w:rsidRPr="00F41CDC" w:rsidRDefault="00F41CDC" w:rsidP="00F41CDC">
              <w:pPr>
                <w:pStyle w:val="Fuzeile"/>
                <w:jc w:val="right"/>
                <w:rPr>
                  <w:sz w:val="22"/>
                  <w:szCs w:val="22"/>
                </w:rPr>
              </w:pPr>
              <w:r w:rsidRPr="00F41CDC">
                <w:rPr>
                  <w:sz w:val="22"/>
                  <w:szCs w:val="22"/>
                </w:rPr>
                <w:t>121</w:t>
              </w:r>
            </w:p>
            <w:p w14:paraId="15EAE5F5" w14:textId="77777777" w:rsidR="00F41CDC" w:rsidRPr="00F41CDC" w:rsidRDefault="00F41CDC" w:rsidP="00F41CDC">
              <w:pPr>
                <w:pStyle w:val="Fuzeile"/>
                <w:jc w:val="right"/>
                <w:rPr>
                  <w:noProof/>
                  <w:sz w:val="22"/>
                  <w:szCs w:val="22"/>
                </w:rPr>
              </w:pPr>
              <w:r w:rsidRPr="00F41CDC">
                <w:rPr>
                  <w:sz w:val="22"/>
                  <w:szCs w:val="22"/>
                </w:rPr>
                <w:t>Steuerungsaufgaben bearbeiten</w:t>
              </w:r>
            </w:p>
            <w:p w14:paraId="29BEEE27" w14:textId="182166C3" w:rsidR="00F41CDC" w:rsidRPr="00F41CDC" w:rsidRDefault="00F41CDC" w:rsidP="00F41CDC">
              <w:pPr>
                <w:pStyle w:val="Fuzeile"/>
                <w:jc w:val="right"/>
                <w:rPr>
                  <w:noProof/>
                  <w:sz w:val="22"/>
                  <w:szCs w:val="22"/>
                </w:rPr>
              </w:pPr>
              <w:r w:rsidRPr="00F41CDC">
                <w:rPr>
                  <w:sz w:val="22"/>
                  <w:szCs w:val="22"/>
                </w:rPr>
                <w:t>T. Bögli</w:t>
              </w:r>
            </w:p>
          </w:tc>
        </w:tr>
      </w:sdtContent>
    </w:sdt>
  </w:tbl>
  <w:p w14:paraId="57220072" w14:textId="17B5D910" w:rsidR="006F7148" w:rsidRPr="00F41CDC" w:rsidRDefault="006F7148" w:rsidP="00F41CDC">
    <w:pPr>
      <w:pStyle w:val="Fuzeile"/>
      <w:pBdr>
        <w:bottom w:val="single" w:sz="4" w:space="1" w:color="auto"/>
      </w:pBdr>
      <w:tabs>
        <w:tab w:val="center" w:pos="4536"/>
        <w:tab w:val="right" w:pos="9072"/>
      </w:tabs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B60C1" w14:textId="77777777" w:rsidR="0043727F" w:rsidRDefault="0043727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A24626"/>
    <w:multiLevelType w:val="hybridMultilevel"/>
    <w:tmpl w:val="E7006C54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3641D"/>
    <w:multiLevelType w:val="hybridMultilevel"/>
    <w:tmpl w:val="D1D8D4D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64E38"/>
    <w:multiLevelType w:val="hybridMultilevel"/>
    <w:tmpl w:val="1FF07BB0"/>
    <w:lvl w:ilvl="0" w:tplc="D28830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AE"/>
    <w:rsid w:val="00015A4C"/>
    <w:rsid w:val="00027925"/>
    <w:rsid w:val="0003117E"/>
    <w:rsid w:val="001E634A"/>
    <w:rsid w:val="00225310"/>
    <w:rsid w:val="00273E87"/>
    <w:rsid w:val="0031580E"/>
    <w:rsid w:val="0043727F"/>
    <w:rsid w:val="004A1C32"/>
    <w:rsid w:val="0057517A"/>
    <w:rsid w:val="0059762F"/>
    <w:rsid w:val="005A0C92"/>
    <w:rsid w:val="005E37A8"/>
    <w:rsid w:val="00624AAC"/>
    <w:rsid w:val="00654D51"/>
    <w:rsid w:val="00662B2D"/>
    <w:rsid w:val="00682479"/>
    <w:rsid w:val="006F7148"/>
    <w:rsid w:val="007038EC"/>
    <w:rsid w:val="00716A8D"/>
    <w:rsid w:val="0075465E"/>
    <w:rsid w:val="00755BAE"/>
    <w:rsid w:val="007D53E7"/>
    <w:rsid w:val="008A79C3"/>
    <w:rsid w:val="00A3252B"/>
    <w:rsid w:val="00B01AD9"/>
    <w:rsid w:val="00B32672"/>
    <w:rsid w:val="00B87C3E"/>
    <w:rsid w:val="00C10877"/>
    <w:rsid w:val="00C15932"/>
    <w:rsid w:val="00C51427"/>
    <w:rsid w:val="00C62467"/>
    <w:rsid w:val="00CE2683"/>
    <w:rsid w:val="00D34640"/>
    <w:rsid w:val="00D7368D"/>
    <w:rsid w:val="00E15252"/>
    <w:rsid w:val="00E31291"/>
    <w:rsid w:val="00E70C3A"/>
    <w:rsid w:val="00F41CDC"/>
    <w:rsid w:val="00F61B72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63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755BAE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1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6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6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boe/Library/Containers/com.microsoft.Word/Data/Library/Caches/TM10002086/Erstellen%20von%20Notizen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4</Pages>
  <Words>404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Bögli</dc:creator>
  <cp:keywords/>
  <dc:description/>
  <cp:lastModifiedBy>Thomas Bögli</cp:lastModifiedBy>
  <cp:revision>3</cp:revision>
  <cp:lastPrinted>2016-04-08T05:58:00Z</cp:lastPrinted>
  <dcterms:created xsi:type="dcterms:W3CDTF">2016-04-08T05:58:00Z</dcterms:created>
  <dcterms:modified xsi:type="dcterms:W3CDTF">2016-04-08T06:46:00Z</dcterms:modified>
</cp:coreProperties>
</file>