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DD" w:rsidRDefault="004351DD" w:rsidP="004351DD">
      <w:pPr>
        <w:pStyle w:val="FVberschrift"/>
      </w:pPr>
      <w:r>
        <w:t>Steckbrief</w:t>
      </w:r>
    </w:p>
    <w:p w:rsidR="004351DD" w:rsidRDefault="004351DD" w:rsidP="004351DD">
      <w:pPr>
        <w:pStyle w:val="FVberschrift"/>
      </w:pPr>
    </w:p>
    <w:p w:rsidR="004351DD" w:rsidRDefault="004351DD" w:rsidP="004351DD">
      <w:r>
        <w:t xml:space="preserve">Name: </w:t>
      </w:r>
      <w:r>
        <w:tab/>
      </w:r>
      <w:r>
        <w:tab/>
        <w:t>Weissenberger</w:t>
      </w:r>
    </w:p>
    <w:p w:rsidR="004351DD" w:rsidRDefault="004351DD" w:rsidP="004351DD">
      <w:r>
        <w:t>Vorname:</w:t>
      </w:r>
      <w:r>
        <w:tab/>
      </w:r>
      <w:r>
        <w:tab/>
        <w:t>Joel</w:t>
      </w:r>
    </w:p>
    <w:p w:rsidR="004351DD" w:rsidRDefault="004351DD" w:rsidP="004351DD">
      <w:r>
        <w:t>Geburtstag:</w:t>
      </w:r>
      <w:r>
        <w:tab/>
      </w:r>
      <w:r>
        <w:tab/>
        <w:t>07.11.1999</w:t>
      </w:r>
    </w:p>
    <w:p w:rsidR="00B03E7A" w:rsidRDefault="004351DD" w:rsidP="004351DD">
      <w:r>
        <w:t xml:space="preserve">Wohnort: </w:t>
      </w:r>
      <w:r>
        <w:tab/>
      </w:r>
      <w:r>
        <w:tab/>
      </w:r>
      <w:r w:rsidR="00B03E7A">
        <w:t>Riehen</w:t>
      </w:r>
    </w:p>
    <w:p w:rsidR="00273853" w:rsidRDefault="00273853" w:rsidP="004351DD"/>
    <w:p w:rsidR="00273853" w:rsidRDefault="00273853" w:rsidP="004351DD">
      <w:r>
        <w:t>Wohnort:</w:t>
      </w:r>
    </w:p>
    <w:p w:rsidR="00273853" w:rsidRDefault="00273853" w:rsidP="004351DD">
      <w:r>
        <w:t>Arbeit:</w:t>
      </w:r>
    </w:p>
    <w:p w:rsidR="00273853" w:rsidRPr="00C60DC3" w:rsidRDefault="00273853" w:rsidP="004351DD">
      <w:r>
        <w:t>Hobbys:</w:t>
      </w:r>
      <w:bookmarkStart w:id="0" w:name="_GoBack"/>
      <w:bookmarkEnd w:id="0"/>
    </w:p>
    <w:sectPr w:rsidR="00273853" w:rsidRPr="00C60DC3" w:rsidSect="004351DD">
      <w:headerReference w:type="default" r:id="rId7"/>
      <w:footerReference w:type="default" r:id="rId8"/>
      <w:pgSz w:w="11906" w:h="16838"/>
      <w:pgMar w:top="1985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1DD" w:rsidRDefault="004351DD" w:rsidP="00C60DC3">
      <w:r>
        <w:separator/>
      </w:r>
    </w:p>
  </w:endnote>
  <w:endnote w:type="continuationSeparator" w:id="0">
    <w:p w:rsidR="004351DD" w:rsidRDefault="004351DD" w:rsidP="00C6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C3" w:rsidRDefault="00273853" w:rsidP="00C60DC3">
    <w:pPr>
      <w:pStyle w:val="FVFusszeile"/>
    </w:pPr>
    <w:r>
      <w:fldChar w:fldCharType="begin"/>
    </w:r>
    <w:r>
      <w:instrText xml:space="preserve"> FILENAME   \* MERGEFORMAT </w:instrText>
    </w:r>
    <w:r>
      <w:fldChar w:fldCharType="separate"/>
    </w:r>
    <w:r w:rsidR="004351DD">
      <w:rPr>
        <w:noProof/>
      </w:rPr>
      <w:t>Dokument5</w:t>
    </w:r>
    <w:r>
      <w:rPr>
        <w:noProof/>
      </w:rPr>
      <w:fldChar w:fldCharType="end"/>
    </w:r>
    <w:r w:rsidR="00C60DC3">
      <w:tab/>
    </w:r>
    <w:r w:rsidR="00C60DC3" w:rsidRPr="00C60DC3">
      <w:t>Joel Weissenberger</w:t>
    </w:r>
    <w:r w:rsidR="00C60DC3">
      <w:tab/>
      <w:t xml:space="preserve">Seite </w:t>
    </w:r>
    <w:r w:rsidR="00C60DC3">
      <w:fldChar w:fldCharType="begin"/>
    </w:r>
    <w:r w:rsidR="00C60DC3">
      <w:instrText xml:space="preserve"> PAGE   \* MERGEFORMAT </w:instrText>
    </w:r>
    <w:r w:rsidR="00C60DC3">
      <w:fldChar w:fldCharType="separate"/>
    </w:r>
    <w:r>
      <w:rPr>
        <w:noProof/>
      </w:rPr>
      <w:t>1</w:t>
    </w:r>
    <w:r w:rsidR="00C60DC3">
      <w:fldChar w:fldCharType="end"/>
    </w:r>
    <w:r w:rsidR="00C60DC3"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C60D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1DD" w:rsidRDefault="004351DD" w:rsidP="00C60DC3">
      <w:r>
        <w:separator/>
      </w:r>
    </w:p>
  </w:footnote>
  <w:footnote w:type="continuationSeparator" w:id="0">
    <w:p w:rsidR="004351DD" w:rsidRDefault="004351DD" w:rsidP="00C6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1DD" w:rsidRPr="00076FEC" w:rsidRDefault="004351DD" w:rsidP="004351DD">
    <w:pPr>
      <w:pStyle w:val="FVKopfzeile"/>
      <w:tabs>
        <w:tab w:val="clear" w:pos="9072"/>
        <w:tab w:val="right" w:pos="9356"/>
      </w:tabs>
      <w:rPr>
        <w:sz w:val="16"/>
        <w:szCs w:val="16"/>
      </w:rPr>
    </w:pPr>
    <w:r w:rsidRPr="00076FEC">
      <w:rPr>
        <w:sz w:val="16"/>
        <w:szCs w:val="16"/>
      </w:rPr>
      <w:drawing>
        <wp:anchor distT="0" distB="0" distL="114300" distR="114300" simplePos="0" relativeHeight="251659264" behindDoc="0" locked="0" layoutInCell="1" allowOverlap="1" wp14:anchorId="1361804F" wp14:editId="1E841F4F">
          <wp:simplePos x="0" y="0"/>
          <wp:positionH relativeFrom="margin">
            <wp:posOffset>10795</wp:posOffset>
          </wp:positionH>
          <wp:positionV relativeFrom="margin">
            <wp:posOffset>-825500</wp:posOffset>
          </wp:positionV>
          <wp:extent cx="474980" cy="543560"/>
          <wp:effectExtent l="0" t="0" r="1270" b="889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80" cy="543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6FEC">
      <w:rPr>
        <w:sz w:val="16"/>
        <w:szCs w:val="16"/>
      </w:rPr>
      <w:t>Aufträge selbstständig durchführen</w:t>
    </w:r>
  </w:p>
  <w:p w:rsidR="00C60DC3" w:rsidRPr="004351DD" w:rsidRDefault="004351DD" w:rsidP="004351DD">
    <w:pPr>
      <w:pStyle w:val="Kopfzeile"/>
      <w:tabs>
        <w:tab w:val="clear" w:pos="9072"/>
        <w:tab w:val="right" w:pos="9356"/>
      </w:tabs>
    </w:pPr>
    <w:r>
      <w:rPr>
        <w:sz w:val="28"/>
        <w:szCs w:val="28"/>
      </w:rPr>
      <w:tab/>
    </w:r>
    <w:r w:rsidRPr="00076FEC">
      <w:rPr>
        <w:b/>
      </w:rPr>
      <w:t>Präsentation</w:t>
    </w:r>
    <w:r>
      <w:rPr>
        <w:b/>
      </w:rPr>
      <w:t>k</w:t>
    </w:r>
    <w:r w:rsidRPr="00076FEC">
      <w:rPr>
        <w:b/>
      </w:rPr>
      <w:t>onzept</w:t>
    </w:r>
    <w:r>
      <w:rPr>
        <w:sz w:val="20"/>
        <w:szCs w:val="20"/>
      </w:rPr>
      <w:tab/>
    </w:r>
    <w:r w:rsidRPr="00076FEC">
      <w:rPr>
        <w:sz w:val="16"/>
        <w:szCs w:val="16"/>
      </w:rPr>
      <w:t>431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DD"/>
    <w:rsid w:val="00273853"/>
    <w:rsid w:val="004351DD"/>
    <w:rsid w:val="00A56F65"/>
    <w:rsid w:val="00A93F61"/>
    <w:rsid w:val="00B03E7A"/>
    <w:rsid w:val="00C60DC3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D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DC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60D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0DC3"/>
  </w:style>
  <w:style w:type="paragraph" w:styleId="Fuzeile">
    <w:name w:val="footer"/>
    <w:basedOn w:val="Standard"/>
    <w:link w:val="FuzeileZchn"/>
    <w:uiPriority w:val="99"/>
    <w:unhideWhenUsed/>
    <w:rsid w:val="00C60D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0DC3"/>
  </w:style>
  <w:style w:type="paragraph" w:customStyle="1" w:styleId="FVberschrift">
    <w:name w:val="FV Überschrift"/>
    <w:basedOn w:val="Standard"/>
    <w:link w:val="FVberschriftZchn"/>
    <w:qFormat/>
    <w:rsid w:val="00C60DC3"/>
    <w:rPr>
      <w:b/>
      <w:sz w:val="32"/>
      <w:szCs w:val="32"/>
    </w:rPr>
  </w:style>
  <w:style w:type="paragraph" w:customStyle="1" w:styleId="FVText">
    <w:name w:val="FV Text"/>
    <w:basedOn w:val="Standard"/>
    <w:link w:val="FVTextZchn"/>
    <w:qFormat/>
    <w:rsid w:val="00C60DC3"/>
  </w:style>
  <w:style w:type="character" w:customStyle="1" w:styleId="FVberschriftZchn">
    <w:name w:val="FV Überschrift Zchn"/>
    <w:basedOn w:val="Absatz-Standardschriftart"/>
    <w:link w:val="FVberschrift"/>
    <w:rsid w:val="00C60DC3"/>
    <w:rPr>
      <w:rFonts w:ascii="Arial" w:hAnsi="Arial" w:cs="Arial"/>
      <w:b/>
      <w:sz w:val="32"/>
      <w:szCs w:val="32"/>
    </w:rPr>
  </w:style>
  <w:style w:type="paragraph" w:customStyle="1" w:styleId="FVKopfzeile">
    <w:name w:val="FV Kopfzeile"/>
    <w:basedOn w:val="Kopfzeile"/>
    <w:link w:val="FVKopfzeileZchn"/>
    <w:qFormat/>
    <w:rsid w:val="00C60DC3"/>
    <w:pPr>
      <w:ind w:firstLine="708"/>
      <w:jc w:val="right"/>
    </w:pPr>
    <w:rPr>
      <w:noProof/>
      <w:lang w:eastAsia="de-CH"/>
    </w:rPr>
  </w:style>
  <w:style w:type="character" w:customStyle="1" w:styleId="FVTextZchn">
    <w:name w:val="FV Text Zchn"/>
    <w:basedOn w:val="Absatz-Standardschriftart"/>
    <w:link w:val="FVText"/>
    <w:rsid w:val="00C60DC3"/>
    <w:rPr>
      <w:rFonts w:ascii="Arial" w:hAnsi="Arial" w:cs="Arial"/>
      <w:sz w:val="24"/>
      <w:szCs w:val="24"/>
    </w:rPr>
  </w:style>
  <w:style w:type="paragraph" w:customStyle="1" w:styleId="FVFusszeile">
    <w:name w:val="FV Fusszeile"/>
    <w:basedOn w:val="Fuzeile"/>
    <w:link w:val="FVFusszeileZchn"/>
    <w:qFormat/>
    <w:rsid w:val="00C60DC3"/>
    <w:rPr>
      <w:sz w:val="16"/>
      <w:szCs w:val="16"/>
    </w:rPr>
  </w:style>
  <w:style w:type="character" w:customStyle="1" w:styleId="FVKopfzeileZchn">
    <w:name w:val="FV Kopfzeile Zchn"/>
    <w:basedOn w:val="KopfzeileZchn"/>
    <w:link w:val="FVKopfzeile"/>
    <w:rsid w:val="00C60DC3"/>
    <w:rPr>
      <w:noProof/>
      <w:lang w:eastAsia="de-CH"/>
    </w:rPr>
  </w:style>
  <w:style w:type="character" w:customStyle="1" w:styleId="FVFusszeileZchn">
    <w:name w:val="FV Fusszeile Zchn"/>
    <w:basedOn w:val="FuzeileZchn"/>
    <w:link w:val="FVFusszeile"/>
    <w:rsid w:val="00C60DC3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D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DC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60D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0DC3"/>
  </w:style>
  <w:style w:type="paragraph" w:styleId="Fuzeile">
    <w:name w:val="footer"/>
    <w:basedOn w:val="Standard"/>
    <w:link w:val="FuzeileZchn"/>
    <w:uiPriority w:val="99"/>
    <w:unhideWhenUsed/>
    <w:rsid w:val="00C60D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0DC3"/>
  </w:style>
  <w:style w:type="paragraph" w:customStyle="1" w:styleId="FVberschrift">
    <w:name w:val="FV Überschrift"/>
    <w:basedOn w:val="Standard"/>
    <w:link w:val="FVberschriftZchn"/>
    <w:qFormat/>
    <w:rsid w:val="00C60DC3"/>
    <w:rPr>
      <w:b/>
      <w:sz w:val="32"/>
      <w:szCs w:val="32"/>
    </w:rPr>
  </w:style>
  <w:style w:type="paragraph" w:customStyle="1" w:styleId="FVText">
    <w:name w:val="FV Text"/>
    <w:basedOn w:val="Standard"/>
    <w:link w:val="FVTextZchn"/>
    <w:qFormat/>
    <w:rsid w:val="00C60DC3"/>
  </w:style>
  <w:style w:type="character" w:customStyle="1" w:styleId="FVberschriftZchn">
    <w:name w:val="FV Überschrift Zchn"/>
    <w:basedOn w:val="Absatz-Standardschriftart"/>
    <w:link w:val="FVberschrift"/>
    <w:rsid w:val="00C60DC3"/>
    <w:rPr>
      <w:rFonts w:ascii="Arial" w:hAnsi="Arial" w:cs="Arial"/>
      <w:b/>
      <w:sz w:val="32"/>
      <w:szCs w:val="32"/>
    </w:rPr>
  </w:style>
  <w:style w:type="paragraph" w:customStyle="1" w:styleId="FVKopfzeile">
    <w:name w:val="FV Kopfzeile"/>
    <w:basedOn w:val="Kopfzeile"/>
    <w:link w:val="FVKopfzeileZchn"/>
    <w:qFormat/>
    <w:rsid w:val="00C60DC3"/>
    <w:pPr>
      <w:ind w:firstLine="708"/>
      <w:jc w:val="right"/>
    </w:pPr>
    <w:rPr>
      <w:noProof/>
      <w:lang w:eastAsia="de-CH"/>
    </w:rPr>
  </w:style>
  <w:style w:type="character" w:customStyle="1" w:styleId="FVTextZchn">
    <w:name w:val="FV Text Zchn"/>
    <w:basedOn w:val="Absatz-Standardschriftart"/>
    <w:link w:val="FVText"/>
    <w:rsid w:val="00C60DC3"/>
    <w:rPr>
      <w:rFonts w:ascii="Arial" w:hAnsi="Arial" w:cs="Arial"/>
      <w:sz w:val="24"/>
      <w:szCs w:val="24"/>
    </w:rPr>
  </w:style>
  <w:style w:type="paragraph" w:customStyle="1" w:styleId="FVFusszeile">
    <w:name w:val="FV Fusszeile"/>
    <w:basedOn w:val="Fuzeile"/>
    <w:link w:val="FVFusszeileZchn"/>
    <w:qFormat/>
    <w:rsid w:val="00C60DC3"/>
    <w:rPr>
      <w:sz w:val="16"/>
      <w:szCs w:val="16"/>
    </w:rPr>
  </w:style>
  <w:style w:type="character" w:customStyle="1" w:styleId="FVKopfzeileZchn">
    <w:name w:val="FV Kopfzeile Zchn"/>
    <w:basedOn w:val="KopfzeileZchn"/>
    <w:link w:val="FVKopfzeile"/>
    <w:rsid w:val="00C60DC3"/>
    <w:rPr>
      <w:noProof/>
      <w:lang w:eastAsia="de-CH"/>
    </w:rPr>
  </w:style>
  <w:style w:type="character" w:customStyle="1" w:styleId="FVFusszeileZchn">
    <w:name w:val="FV Fusszeile Zchn"/>
    <w:basedOn w:val="FuzeileZchn"/>
    <w:link w:val="FVFusszeile"/>
    <w:rsid w:val="00C60DC3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1.%20Schuljahr\1.%20Semester\301\Vorlagen_gibm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2015-10-02T06:47:00Z</dcterms:created>
  <dcterms:modified xsi:type="dcterms:W3CDTF">2015-10-02T07:33:00Z</dcterms:modified>
</cp:coreProperties>
</file>