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0C0C0"/>
  <w:body>
    <w:p w14:paraId="12832B38" w14:textId="77777777" w:rsidR="00602C18" w:rsidRDefault="00602C18" w:rsidP="00602C18"/>
    <w:p w14:paraId="4D1DB8EB" w14:textId="77777777" w:rsidR="00B6429F" w:rsidRPr="00D35274" w:rsidRDefault="00B6429F" w:rsidP="00B6429F">
      <w:pPr>
        <w:tabs>
          <w:tab w:val="left" w:pos="3725"/>
        </w:tabs>
        <w:rPr>
          <w:b/>
          <w:sz w:val="36"/>
          <w:szCs w:val="36"/>
        </w:rPr>
      </w:pPr>
      <w:r w:rsidRPr="00D35274">
        <w:rPr>
          <w:b/>
          <w:sz w:val="36"/>
          <w:szCs w:val="36"/>
        </w:rPr>
        <w:t xml:space="preserve">Präsentationskonzept </w:t>
      </w:r>
    </w:p>
    <w:p w14:paraId="10242C39" w14:textId="77777777" w:rsidR="00D35274" w:rsidRPr="00B6429F" w:rsidRDefault="00D35274" w:rsidP="00B6429F">
      <w:pPr>
        <w:tabs>
          <w:tab w:val="left" w:pos="3725"/>
        </w:tabs>
        <w:rPr>
          <w:b/>
          <w:sz w:val="32"/>
          <w:szCs w:val="32"/>
        </w:rPr>
      </w:pPr>
    </w:p>
    <w:p w14:paraId="084BE458" w14:textId="77777777" w:rsidR="00602C18" w:rsidRPr="00D35274" w:rsidRDefault="00602C18" w:rsidP="00602C18">
      <w:pPr>
        <w:rPr>
          <w:u w:val="single"/>
        </w:rPr>
      </w:pPr>
    </w:p>
    <w:p w14:paraId="6283B6B2" w14:textId="77777777" w:rsidR="00E17772" w:rsidRPr="00D35274" w:rsidRDefault="00E17772">
      <w:pPr>
        <w:pStyle w:val="berschriftohneNumerierung"/>
        <w:rPr>
          <w:rFonts w:cs="Arial"/>
        </w:rPr>
      </w:pPr>
      <w:r w:rsidRPr="00D35274">
        <w:rPr>
          <w:rFonts w:cs="Arial"/>
        </w:rPr>
        <w:t>Inhaltsverzeichnis</w:t>
      </w:r>
    </w:p>
    <w:p w14:paraId="634020F9" w14:textId="77777777" w:rsidR="00D35274" w:rsidRPr="00B6429F" w:rsidRDefault="00D35274">
      <w:pPr>
        <w:pStyle w:val="berschriftohneNumerierung"/>
        <w:rPr>
          <w:rFonts w:cs="Arial"/>
          <w:b w:val="0"/>
        </w:rPr>
      </w:pPr>
    </w:p>
    <w:p w14:paraId="0FB0E140" w14:textId="77777777" w:rsidR="002E2082" w:rsidRPr="002E2082" w:rsidRDefault="00200E52">
      <w:pPr>
        <w:pStyle w:val="Verzeichnis1"/>
        <w:rPr>
          <w:rFonts w:asciiTheme="minorHAnsi" w:eastAsiaTheme="minorEastAsia" w:hAnsiTheme="minorHAnsi" w:cstheme="minorBidi"/>
          <w:b/>
          <w:color w:val="auto"/>
          <w:sz w:val="24"/>
          <w:szCs w:val="24"/>
          <w:lang w:val="de-DE" w:eastAsia="ja-JP"/>
        </w:rPr>
      </w:pPr>
      <w:r w:rsidRPr="002E2082">
        <w:rPr>
          <w:b/>
          <w:sz w:val="24"/>
          <w:szCs w:val="24"/>
        </w:rPr>
        <w:fldChar w:fldCharType="begin"/>
      </w:r>
      <w:r w:rsidRPr="002E2082">
        <w:rPr>
          <w:b/>
          <w:sz w:val="24"/>
          <w:szCs w:val="24"/>
        </w:rPr>
        <w:instrText xml:space="preserve"> </w:instrText>
      </w:r>
      <w:r w:rsidR="00AE3622" w:rsidRPr="002E2082">
        <w:rPr>
          <w:b/>
          <w:sz w:val="24"/>
          <w:szCs w:val="24"/>
        </w:rPr>
        <w:instrText>TOC</w:instrText>
      </w:r>
      <w:r w:rsidRPr="002E2082">
        <w:rPr>
          <w:b/>
          <w:sz w:val="24"/>
          <w:szCs w:val="24"/>
        </w:rPr>
        <w:instrText xml:space="preserve"> \o "1-3" \h \z \u </w:instrText>
      </w:r>
      <w:r w:rsidRPr="002E2082">
        <w:rPr>
          <w:b/>
          <w:sz w:val="24"/>
          <w:szCs w:val="24"/>
        </w:rPr>
        <w:fldChar w:fldCharType="separate"/>
      </w:r>
      <w:r w:rsidR="002E2082" w:rsidRPr="002E2082">
        <w:rPr>
          <w:b/>
        </w:rPr>
        <w:t>Einleitung</w:t>
      </w:r>
      <w:r w:rsidR="002E2082" w:rsidRPr="002E2082">
        <w:rPr>
          <w:b/>
        </w:rPr>
        <w:tab/>
      </w:r>
      <w:r w:rsidR="002E2082" w:rsidRPr="002E2082">
        <w:rPr>
          <w:b/>
        </w:rPr>
        <w:fldChar w:fldCharType="begin"/>
      </w:r>
      <w:r w:rsidR="002E2082" w:rsidRPr="002E2082">
        <w:rPr>
          <w:b/>
        </w:rPr>
        <w:instrText xml:space="preserve"> PAGEREF _Toc307783488 \h </w:instrText>
      </w:r>
      <w:r w:rsidR="002E2082" w:rsidRPr="002E2082">
        <w:rPr>
          <w:b/>
        </w:rPr>
      </w:r>
      <w:r w:rsidR="002E2082" w:rsidRPr="002E2082">
        <w:rPr>
          <w:b/>
        </w:rPr>
        <w:fldChar w:fldCharType="separate"/>
      </w:r>
      <w:r w:rsidR="002E2082" w:rsidRPr="002E2082">
        <w:rPr>
          <w:b/>
        </w:rPr>
        <w:t>2</w:t>
      </w:r>
      <w:r w:rsidR="002E2082" w:rsidRPr="002E2082">
        <w:rPr>
          <w:b/>
        </w:rPr>
        <w:fldChar w:fldCharType="end"/>
      </w:r>
    </w:p>
    <w:p w14:paraId="0FBE1896" w14:textId="77777777" w:rsidR="002E2082" w:rsidRPr="002E2082" w:rsidRDefault="002E2082">
      <w:pPr>
        <w:pStyle w:val="Verzeichnis1"/>
        <w:rPr>
          <w:rFonts w:asciiTheme="minorHAnsi" w:eastAsiaTheme="minorEastAsia" w:hAnsiTheme="minorHAnsi" w:cstheme="minorBidi"/>
          <w:b/>
          <w:color w:val="auto"/>
          <w:sz w:val="24"/>
          <w:szCs w:val="24"/>
          <w:lang w:val="de-DE" w:eastAsia="ja-JP"/>
        </w:rPr>
      </w:pPr>
      <w:r w:rsidRPr="002E2082">
        <w:rPr>
          <w:b/>
        </w:rPr>
        <w:t>Planung</w:t>
      </w:r>
      <w:r w:rsidRPr="002E2082">
        <w:rPr>
          <w:b/>
        </w:rPr>
        <w:tab/>
      </w:r>
      <w:r w:rsidRPr="002E2082">
        <w:rPr>
          <w:b/>
        </w:rPr>
        <w:fldChar w:fldCharType="begin"/>
      </w:r>
      <w:r w:rsidRPr="002E2082">
        <w:rPr>
          <w:b/>
        </w:rPr>
        <w:instrText xml:space="preserve"> PAGEREF _Toc307783489 \h </w:instrText>
      </w:r>
      <w:r w:rsidRPr="002E2082">
        <w:rPr>
          <w:b/>
        </w:rPr>
      </w:r>
      <w:r w:rsidRPr="002E2082">
        <w:rPr>
          <w:b/>
        </w:rPr>
        <w:fldChar w:fldCharType="separate"/>
      </w:r>
      <w:r w:rsidRPr="002E2082">
        <w:rPr>
          <w:b/>
        </w:rPr>
        <w:t>2</w:t>
      </w:r>
      <w:r w:rsidRPr="002E2082">
        <w:rPr>
          <w:b/>
        </w:rPr>
        <w:fldChar w:fldCharType="end"/>
      </w:r>
    </w:p>
    <w:p w14:paraId="0AC1FF26" w14:textId="77777777" w:rsidR="002E2082" w:rsidRPr="002E2082" w:rsidRDefault="002E2082">
      <w:pPr>
        <w:pStyle w:val="Verzeichnis1"/>
        <w:rPr>
          <w:rFonts w:asciiTheme="minorHAnsi" w:eastAsiaTheme="minorEastAsia" w:hAnsiTheme="minorHAnsi" w:cstheme="minorBidi"/>
          <w:b/>
          <w:color w:val="auto"/>
          <w:sz w:val="24"/>
          <w:szCs w:val="24"/>
          <w:lang w:val="de-DE" w:eastAsia="ja-JP"/>
        </w:rPr>
      </w:pPr>
      <w:r w:rsidRPr="002E2082">
        <w:rPr>
          <w:b/>
        </w:rPr>
        <w:t>Inhalt</w:t>
      </w:r>
      <w:r w:rsidRPr="002E2082">
        <w:rPr>
          <w:b/>
        </w:rPr>
        <w:tab/>
      </w:r>
      <w:r w:rsidRPr="002E2082">
        <w:rPr>
          <w:b/>
        </w:rPr>
        <w:fldChar w:fldCharType="begin"/>
      </w:r>
      <w:r w:rsidRPr="002E2082">
        <w:rPr>
          <w:b/>
        </w:rPr>
        <w:instrText xml:space="preserve"> PAGEREF _Toc307783490 \h </w:instrText>
      </w:r>
      <w:r w:rsidRPr="002E2082">
        <w:rPr>
          <w:b/>
        </w:rPr>
      </w:r>
      <w:r w:rsidRPr="002E2082">
        <w:rPr>
          <w:b/>
        </w:rPr>
        <w:fldChar w:fldCharType="separate"/>
      </w:r>
      <w:r w:rsidRPr="002E2082">
        <w:rPr>
          <w:b/>
        </w:rPr>
        <w:t>3</w:t>
      </w:r>
      <w:r w:rsidRPr="002E2082">
        <w:rPr>
          <w:b/>
        </w:rPr>
        <w:fldChar w:fldCharType="end"/>
      </w:r>
    </w:p>
    <w:p w14:paraId="4F660150" w14:textId="77777777" w:rsidR="002E2082" w:rsidRPr="002E2082" w:rsidRDefault="002E2082">
      <w:pPr>
        <w:pStyle w:val="Verzeichnis1"/>
        <w:rPr>
          <w:rFonts w:asciiTheme="minorHAnsi" w:eastAsiaTheme="minorEastAsia" w:hAnsiTheme="minorHAnsi" w:cstheme="minorBidi"/>
          <w:b/>
          <w:color w:val="auto"/>
          <w:sz w:val="24"/>
          <w:szCs w:val="24"/>
          <w:lang w:val="de-DE" w:eastAsia="ja-JP"/>
        </w:rPr>
      </w:pPr>
      <w:r w:rsidRPr="002E2082">
        <w:rPr>
          <w:b/>
        </w:rPr>
        <w:t>Visuelle Darstellung</w:t>
      </w:r>
      <w:r w:rsidRPr="002E2082">
        <w:rPr>
          <w:b/>
        </w:rPr>
        <w:tab/>
      </w:r>
      <w:r w:rsidRPr="002E2082">
        <w:rPr>
          <w:b/>
        </w:rPr>
        <w:fldChar w:fldCharType="begin"/>
      </w:r>
      <w:r w:rsidRPr="002E2082">
        <w:rPr>
          <w:b/>
        </w:rPr>
        <w:instrText xml:space="preserve"> PAGEREF _Toc307783491 \h </w:instrText>
      </w:r>
      <w:r w:rsidRPr="002E2082">
        <w:rPr>
          <w:b/>
        </w:rPr>
      </w:r>
      <w:r w:rsidRPr="002E2082">
        <w:rPr>
          <w:b/>
        </w:rPr>
        <w:fldChar w:fldCharType="separate"/>
      </w:r>
      <w:r w:rsidRPr="002E2082">
        <w:rPr>
          <w:b/>
        </w:rPr>
        <w:t>4</w:t>
      </w:r>
      <w:r w:rsidRPr="002E2082">
        <w:rPr>
          <w:b/>
        </w:rPr>
        <w:fldChar w:fldCharType="end"/>
      </w:r>
    </w:p>
    <w:p w14:paraId="21A666F3" w14:textId="77777777" w:rsidR="00E17772" w:rsidRPr="00B31ED0" w:rsidRDefault="00200E52">
      <w:pPr>
        <w:pStyle w:val="Kopfzeile"/>
        <w:tabs>
          <w:tab w:val="clear" w:pos="4536"/>
          <w:tab w:val="clear" w:pos="9072"/>
        </w:tabs>
        <w:rPr>
          <w:rFonts w:cs="Arial"/>
        </w:rPr>
      </w:pPr>
      <w:r w:rsidRPr="002E2082">
        <w:rPr>
          <w:rFonts w:cs="Arial"/>
          <w:b/>
          <w:szCs w:val="24"/>
        </w:rPr>
        <w:fldChar w:fldCharType="end"/>
      </w:r>
    </w:p>
    <w:p w14:paraId="07C84E60" w14:textId="77777777" w:rsidR="00E17772" w:rsidRPr="00B31ED0" w:rsidRDefault="00E17772">
      <w:pPr>
        <w:pStyle w:val="berschriftohneNumerierung"/>
        <w:rPr>
          <w:rFonts w:cs="Arial"/>
        </w:rPr>
        <w:sectPr w:rsidR="00E17772" w:rsidRPr="00B31ED0" w:rsidSect="00D12A5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851" w:bottom="1134" w:left="1701" w:header="720" w:footer="720" w:gutter="0"/>
          <w:pgNumType w:fmt="lowerRoman" w:start="1"/>
          <w:cols w:space="720"/>
          <w:titlePg/>
          <w:docGrid w:linePitch="272"/>
        </w:sectPr>
      </w:pPr>
    </w:p>
    <w:p w14:paraId="6C3D1DB1" w14:textId="77777777" w:rsidR="00D10AC8" w:rsidRDefault="00D10AC8" w:rsidP="00D10AC8">
      <w:pPr>
        <w:pStyle w:val="berschrift1"/>
        <w:jc w:val="left"/>
        <w:rPr>
          <w:rFonts w:cs="Arial"/>
        </w:rPr>
      </w:pPr>
    </w:p>
    <w:p w14:paraId="2A73610A" w14:textId="77777777" w:rsidR="00B6429F" w:rsidRDefault="000244BC" w:rsidP="00D10AC8">
      <w:pPr>
        <w:pStyle w:val="berschrift1"/>
        <w:jc w:val="left"/>
        <w:rPr>
          <w:rFonts w:cs="Arial"/>
        </w:rPr>
      </w:pPr>
      <w:bookmarkStart w:id="0" w:name="_Toc307783488"/>
      <w:r w:rsidRPr="00B31ED0">
        <w:rPr>
          <w:rFonts w:cs="Arial"/>
        </w:rPr>
        <w:t>Einleitung</w:t>
      </w:r>
      <w:bookmarkEnd w:id="0"/>
    </w:p>
    <w:p w14:paraId="275E7DE6" w14:textId="271A9954" w:rsidR="00AE3622" w:rsidRPr="00D12A59" w:rsidRDefault="009E4C2C" w:rsidP="00D10AC8">
      <w:pPr>
        <w:jc w:val="left"/>
      </w:pPr>
      <w:r>
        <w:t>Es gibt viele A</w:t>
      </w:r>
      <w:r w:rsidR="00AE3622" w:rsidRPr="00D12A59">
        <w:t>rten eine Präsentation zu halten. Eine da</w:t>
      </w:r>
      <w:r>
        <w:t xml:space="preserve">von werden Sie näher kennen </w:t>
      </w:r>
      <w:r w:rsidR="00F6082E" w:rsidRPr="00D12A59">
        <w:t>lernen. I</w:t>
      </w:r>
      <w:r w:rsidR="00AE3622" w:rsidRPr="00D12A59">
        <w:t xml:space="preserve">n den letzten </w:t>
      </w:r>
      <w:r w:rsidR="00F6082E" w:rsidRPr="00D12A59">
        <w:t xml:space="preserve">paar </w:t>
      </w:r>
      <w:r w:rsidR="00AE3622" w:rsidRPr="00D12A59">
        <w:t xml:space="preserve">Jahren </w:t>
      </w:r>
      <w:r w:rsidR="00F6082E" w:rsidRPr="00D12A59">
        <w:t xml:space="preserve">hat vor allem </w:t>
      </w:r>
      <w:r w:rsidR="00AE3622" w:rsidRPr="00D12A59">
        <w:t>eine Person das Präsentieren revolut</w:t>
      </w:r>
      <w:r w:rsidR="00AE3622" w:rsidRPr="00D12A59">
        <w:t>i</w:t>
      </w:r>
      <w:r w:rsidR="00AE3622" w:rsidRPr="00D12A59">
        <w:t>oniert. Wir liessen es uns nicht nehmen die eine oder ande</w:t>
      </w:r>
      <w:r>
        <w:t>re</w:t>
      </w:r>
      <w:r w:rsidR="00F6082E" w:rsidRPr="00D12A59">
        <w:t xml:space="preserve"> Technik </w:t>
      </w:r>
      <w:r w:rsidR="00AE3622" w:rsidRPr="00D12A59">
        <w:t>von Steve Jobs in unser Präsentationskonzept mit einfliessen zu lassen.</w:t>
      </w:r>
      <w:r w:rsidR="00F6082E" w:rsidRPr="00D12A59">
        <w:br/>
        <w:t>Doch genau so wichtig wie das P</w:t>
      </w:r>
      <w:r w:rsidR="00AE3622" w:rsidRPr="00D12A59">
        <w:t xml:space="preserve">räsentieren ist </w:t>
      </w:r>
      <w:r w:rsidR="00F6082E" w:rsidRPr="00D12A59">
        <w:t xml:space="preserve">auch die Vorbereitung eines </w:t>
      </w:r>
      <w:r w:rsidR="00AE3622" w:rsidRPr="00D12A59">
        <w:t>Vortr</w:t>
      </w:r>
      <w:r w:rsidR="00AE3622" w:rsidRPr="00D12A59">
        <w:t>a</w:t>
      </w:r>
      <w:r w:rsidR="00AE3622" w:rsidRPr="00D12A59">
        <w:t>g</w:t>
      </w:r>
      <w:r w:rsidR="00F6082E" w:rsidRPr="00D12A59">
        <w:t>s</w:t>
      </w:r>
      <w:r w:rsidR="00AE3622" w:rsidRPr="00D12A59">
        <w:t>.</w:t>
      </w:r>
      <w:r w:rsidR="00AE3622" w:rsidRPr="00D12A59">
        <w:br/>
        <w:t>Auf den nächsten paar Seit</w:t>
      </w:r>
      <w:r>
        <w:t xml:space="preserve">en erfahren Sie auf was </w:t>
      </w:r>
      <w:r w:rsidR="009D3978">
        <w:t>Sie</w:t>
      </w:r>
      <w:r w:rsidR="009D3978" w:rsidRPr="00D12A59">
        <w:t xml:space="preserve"> achte</w:t>
      </w:r>
      <w:r w:rsidR="00AE3622" w:rsidRPr="00D12A59">
        <w:t>n müssen um ei</w:t>
      </w:r>
      <w:r w:rsidR="00D12A59">
        <w:t xml:space="preserve">ne </w:t>
      </w:r>
      <w:r w:rsidR="00AE3622" w:rsidRPr="00D12A59">
        <w:t>ge</w:t>
      </w:r>
      <w:r w:rsidR="00D12A59">
        <w:t>lu</w:t>
      </w:r>
      <w:r w:rsidR="00D12A59">
        <w:t>n</w:t>
      </w:r>
      <w:r w:rsidR="00D12A59">
        <w:t>gene</w:t>
      </w:r>
      <w:r w:rsidR="00AE3622" w:rsidRPr="00D12A59">
        <w:t xml:space="preserve"> Prä</w:t>
      </w:r>
      <w:r w:rsidR="00D12A59" w:rsidRPr="00D12A59">
        <w:t>sentation</w:t>
      </w:r>
      <w:r w:rsidR="00F6082E" w:rsidRPr="00D12A59">
        <w:t xml:space="preserve"> zu erstellen</w:t>
      </w:r>
      <w:r w:rsidR="00AE3622" w:rsidRPr="00D12A59">
        <w:t>.</w:t>
      </w:r>
    </w:p>
    <w:p w14:paraId="6F109C0C" w14:textId="01E387A8" w:rsidR="00D12A59" w:rsidRPr="00D12A59" w:rsidRDefault="00D12A59" w:rsidP="00D10AC8">
      <w:pPr>
        <w:jc w:val="left"/>
        <w:rPr>
          <w:rFonts w:cs="Arial"/>
        </w:rPr>
      </w:pPr>
      <w:r w:rsidRPr="00D12A59">
        <w:rPr>
          <w:rFonts w:cs="Arial"/>
        </w:rPr>
        <w:t xml:space="preserve">Als erster Schritt ist es bei jeder Präsentation wichtig, dass man sich im Vorfeld </w:t>
      </w:r>
      <w:r>
        <w:rPr>
          <w:rFonts w:cs="Arial"/>
        </w:rPr>
        <w:t>über</w:t>
      </w:r>
      <w:r>
        <w:rPr>
          <w:rFonts w:cs="Arial"/>
        </w:rPr>
        <w:br/>
      </w:r>
      <w:r w:rsidRPr="00D12A59">
        <w:rPr>
          <w:rFonts w:cs="Arial"/>
        </w:rPr>
        <w:t>das Thema Informiert. Danach kann man sich an die Planung heran</w:t>
      </w:r>
      <w:r w:rsidR="009E4C2C">
        <w:rPr>
          <w:rFonts w:cs="Arial"/>
        </w:rPr>
        <w:t xml:space="preserve"> </w:t>
      </w:r>
      <w:r w:rsidRPr="00D12A59">
        <w:rPr>
          <w:rFonts w:cs="Arial"/>
        </w:rPr>
        <w:t>wagen.</w:t>
      </w:r>
    </w:p>
    <w:p w14:paraId="6B3F5ABD" w14:textId="77777777" w:rsidR="00D12A59" w:rsidRDefault="00D12A59" w:rsidP="00D10AC8">
      <w:pPr>
        <w:pStyle w:val="berschrift1"/>
        <w:jc w:val="left"/>
        <w:rPr>
          <w:b w:val="0"/>
          <w:kern w:val="0"/>
          <w:sz w:val="22"/>
          <w:szCs w:val="22"/>
        </w:rPr>
      </w:pPr>
    </w:p>
    <w:p w14:paraId="7888F187" w14:textId="77777777" w:rsidR="00D12A59" w:rsidRDefault="00D12A59" w:rsidP="00D10AC8">
      <w:pPr>
        <w:pStyle w:val="berschrift1"/>
        <w:jc w:val="left"/>
        <w:rPr>
          <w:rFonts w:cs="Arial"/>
        </w:rPr>
      </w:pPr>
      <w:r w:rsidRPr="00B31ED0">
        <w:rPr>
          <w:rFonts w:cs="Arial"/>
        </w:rPr>
        <w:t xml:space="preserve"> </w:t>
      </w:r>
      <w:bookmarkStart w:id="1" w:name="_Toc307783489"/>
      <w:r>
        <w:rPr>
          <w:rFonts w:cs="Arial"/>
        </w:rPr>
        <w:t>Planung</w:t>
      </w:r>
      <w:bookmarkEnd w:id="1"/>
    </w:p>
    <w:p w14:paraId="4C0B5613" w14:textId="150F5EA2" w:rsidR="00026CA2" w:rsidRDefault="00D12A59" w:rsidP="00D10AC8">
      <w:pPr>
        <w:jc w:val="left"/>
      </w:pPr>
      <w:r>
        <w:t xml:space="preserve">Hier sollte man sich zuerst </w:t>
      </w:r>
      <w:r w:rsidR="009E4C2C">
        <w:t>Ge</w:t>
      </w:r>
      <w:r>
        <w:t xml:space="preserve">denken drüber machen, auf welche Art man die </w:t>
      </w:r>
      <w:r w:rsidR="009877E4">
        <w:t>Präsent</w:t>
      </w:r>
      <w:r w:rsidR="009877E4">
        <w:t>a</w:t>
      </w:r>
      <w:r w:rsidR="009877E4">
        <w:t xml:space="preserve">tion planen möchte. </w:t>
      </w:r>
      <w:r w:rsidR="00B40C73">
        <w:t>Für</w:t>
      </w:r>
      <w:r w:rsidR="009E4C2C">
        <w:t xml:space="preserve"> die verschiedenen </w:t>
      </w:r>
      <w:proofErr w:type="spellStart"/>
      <w:r w:rsidR="009D3978">
        <w:t>Planungfasen</w:t>
      </w:r>
      <w:proofErr w:type="spellEnd"/>
      <w:r w:rsidR="00D10AC8">
        <w:t xml:space="preserve"> eignen sich gewisse Techn</w:t>
      </w:r>
      <w:r w:rsidR="00D10AC8">
        <w:t>i</w:t>
      </w:r>
      <w:r w:rsidR="00D10AC8">
        <w:t>ken u</w:t>
      </w:r>
      <w:r w:rsidR="00B40C73">
        <w:t>nterschiedlich gut. So eignet sich das Brainstorming, um sich Idee</w:t>
      </w:r>
      <w:r w:rsidR="003562ED">
        <w:t>n für d</w:t>
      </w:r>
      <w:r w:rsidR="009E4C2C">
        <w:t xml:space="preserve">ie </w:t>
      </w:r>
      <w:r w:rsidR="009E4C2C">
        <w:br/>
        <w:t>Präsentation zu beschaffen. D</w:t>
      </w:r>
      <w:r w:rsidR="00B40C73">
        <w:t xml:space="preserve">ie Whiteboard-Technik bietet sich für die </w:t>
      </w:r>
      <w:r w:rsidR="003562ED">
        <w:br/>
      </w:r>
      <w:r w:rsidR="00523CB0">
        <w:t>Präsentationsp</w:t>
      </w:r>
      <w:r w:rsidR="00B40C73">
        <w:t xml:space="preserve">lanung an. Ein bedeutender Vorteil ist dabei, dass viele verschiedene Medien verwendet werden können, wie zum Beispiel </w:t>
      </w:r>
      <w:r w:rsidR="00026CA2">
        <w:t xml:space="preserve">Bilder, Texte, Zeichnungen und  Post-its. </w:t>
      </w:r>
    </w:p>
    <w:p w14:paraId="4DDF2EDA" w14:textId="117771BC" w:rsidR="00A6129F" w:rsidRDefault="00026CA2" w:rsidP="00D10AC8">
      <w:pPr>
        <w:jc w:val="left"/>
      </w:pPr>
      <w:r>
        <w:t>Ein guter Vortrag verein</w:t>
      </w:r>
      <w:r w:rsidR="009E4C2C">
        <w:t>t alle Elemente eines Spielfilm</w:t>
      </w:r>
      <w:r>
        <w:t>s. Er enthält verblüffende Effe</w:t>
      </w:r>
      <w:r>
        <w:t>k</w:t>
      </w:r>
      <w:r w:rsidR="009E4C2C">
        <w:t xml:space="preserve">te, </w:t>
      </w:r>
      <w:r>
        <w:t>Hauptdarstell</w:t>
      </w:r>
      <w:r w:rsidR="009E4C2C">
        <w:t>er und Nebendarsteller und eine</w:t>
      </w:r>
      <w:r>
        <w:t xml:space="preserve"> überraschende Wendung. Deswegen ist </w:t>
      </w:r>
      <w:proofErr w:type="gramStart"/>
      <w:r>
        <w:t>es um so</w:t>
      </w:r>
      <w:proofErr w:type="gramEnd"/>
      <w:r>
        <w:t xml:space="preserve"> wichtiger den Ablauf im vorhinein gu</w:t>
      </w:r>
      <w:r w:rsidR="00A6129F">
        <w:t>t  zu überdenken und zu Planen.</w:t>
      </w:r>
      <w:r w:rsidR="00A6129F">
        <w:br/>
        <w:t xml:space="preserve">Hier kommt das Whiteboard zum Einsatz </w:t>
      </w:r>
      <w:r w:rsidR="009E4C2C">
        <w:t>damit ist es leicht</w:t>
      </w:r>
      <w:r w:rsidR="00A6129F">
        <w:t xml:space="preserve"> </w:t>
      </w:r>
      <w:proofErr w:type="gramStart"/>
      <w:r w:rsidR="00A6129F">
        <w:t>S</w:t>
      </w:r>
      <w:r w:rsidR="009E4C2C">
        <w:t>kizzen, Zeichnungen,</w:t>
      </w:r>
      <w:proofErr w:type="gramEnd"/>
      <w:r w:rsidR="009E4C2C">
        <w:t xml:space="preserve"> Ideen festzuhalten und richtig zu p</w:t>
      </w:r>
      <w:r w:rsidR="00A6129F">
        <w:t>latzieren. Wie ein Regisseur das D</w:t>
      </w:r>
      <w:r w:rsidR="009E4C2C">
        <w:t>rehbuch von e</w:t>
      </w:r>
      <w:r w:rsidR="009E4C2C">
        <w:t>i</w:t>
      </w:r>
      <w:r w:rsidR="009E4C2C">
        <w:t>nem Film schreibt, e</w:t>
      </w:r>
      <w:r w:rsidR="00A6129F">
        <w:t>rstellt der Präsentator sein Präsentationablauf vom Vortag.</w:t>
      </w:r>
    </w:p>
    <w:p w14:paraId="66521CA3" w14:textId="1629D09B" w:rsidR="00A6129F" w:rsidRDefault="003562ED" w:rsidP="00D10AC8">
      <w:pPr>
        <w:jc w:val="left"/>
      </w:pPr>
      <w:r>
        <w:t>Es gibt einige D</w:t>
      </w:r>
      <w:r w:rsidR="00A6129F">
        <w:t>inge die bei einer Präse</w:t>
      </w:r>
      <w:r>
        <w:t>ntation zu beachten ist. Diese D</w:t>
      </w:r>
      <w:r w:rsidR="00A6129F">
        <w:t>inge sollte ma</w:t>
      </w:r>
      <w:r>
        <w:t>n schon bei der Planung einberechne</w:t>
      </w:r>
      <w:r w:rsidR="00523CB0">
        <w:t>n.</w:t>
      </w:r>
      <w:r w:rsidR="00523CB0">
        <w:br/>
        <w:t>Der Vortrag muss Abwechslungsreich</w:t>
      </w:r>
      <w:r w:rsidR="00A6129F">
        <w:t xml:space="preserve"> sein d.h. vielleicht enthält Ihre Präsentation einen </w:t>
      </w:r>
      <w:r w:rsidR="00D10AC8">
        <w:br/>
      </w:r>
      <w:r w:rsidR="00A6129F">
        <w:t>Video</w:t>
      </w:r>
      <w:r w:rsidR="00D10AC8">
        <w:t xml:space="preserve">clip oder </w:t>
      </w:r>
      <w:r w:rsidR="00523CB0">
        <w:t>eine Performance</w:t>
      </w:r>
      <w:r w:rsidR="00D10AC8">
        <w:t xml:space="preserve"> oder Sie haben einen Gastsprecher eingeplant. So gibt es noch viele andere Varianten einen Vortrag spannend und abwech</w:t>
      </w:r>
      <w:r w:rsidR="00523CB0">
        <w:t>slungsreich</w:t>
      </w:r>
      <w:r w:rsidR="00D10AC8">
        <w:t xml:space="preserve"> zu gesta</w:t>
      </w:r>
      <w:r w:rsidR="00D10AC8">
        <w:t>l</w:t>
      </w:r>
      <w:r w:rsidR="00D10AC8">
        <w:t>ten</w:t>
      </w:r>
      <w:r w:rsidR="00523CB0">
        <w:t>.</w:t>
      </w:r>
    </w:p>
    <w:p w14:paraId="5D347551" w14:textId="77777777" w:rsidR="00523CB0" w:rsidRDefault="00523CB0" w:rsidP="00D10AC8">
      <w:pPr>
        <w:jc w:val="left"/>
      </w:pPr>
    </w:p>
    <w:p w14:paraId="4085884E" w14:textId="77777777" w:rsidR="00523CB0" w:rsidRDefault="00523CB0" w:rsidP="00D10AC8">
      <w:pPr>
        <w:jc w:val="left"/>
      </w:pPr>
    </w:p>
    <w:p w14:paraId="54BC15F7" w14:textId="77777777" w:rsidR="00D10AC8" w:rsidRDefault="00D10AC8" w:rsidP="00D10AC8">
      <w:pPr>
        <w:pStyle w:val="berschrift1"/>
        <w:jc w:val="left"/>
        <w:rPr>
          <w:rFonts w:cs="Arial"/>
        </w:rPr>
      </w:pPr>
    </w:p>
    <w:p w14:paraId="1E8B976E" w14:textId="77777777" w:rsidR="00D10AC8" w:rsidRDefault="00D10AC8" w:rsidP="00D10AC8">
      <w:pPr>
        <w:pStyle w:val="berschrift1"/>
        <w:jc w:val="left"/>
        <w:rPr>
          <w:rFonts w:cs="Arial"/>
        </w:rPr>
      </w:pPr>
    </w:p>
    <w:p w14:paraId="5AC8F6F3" w14:textId="77777777" w:rsidR="00762368" w:rsidRDefault="00762368" w:rsidP="00762368"/>
    <w:p w14:paraId="6AB6A171" w14:textId="77777777" w:rsidR="00762368" w:rsidRDefault="00762368" w:rsidP="00762368"/>
    <w:p w14:paraId="7B5C4BBB" w14:textId="77777777" w:rsidR="00762368" w:rsidRPr="00762368" w:rsidRDefault="00762368" w:rsidP="00762368"/>
    <w:p w14:paraId="4A6288E9" w14:textId="77777777" w:rsidR="00420487" w:rsidRDefault="00420487" w:rsidP="00D10AC8">
      <w:pPr>
        <w:pStyle w:val="berschrift1"/>
        <w:jc w:val="left"/>
        <w:rPr>
          <w:rFonts w:cs="Arial"/>
        </w:rPr>
      </w:pPr>
      <w:bookmarkStart w:id="2" w:name="_Toc307783490"/>
    </w:p>
    <w:p w14:paraId="70EFAF8C" w14:textId="6445E075" w:rsidR="00D12A59" w:rsidRDefault="00D10AC8" w:rsidP="00D10AC8">
      <w:pPr>
        <w:pStyle w:val="berschrift1"/>
        <w:jc w:val="left"/>
        <w:rPr>
          <w:rFonts w:cs="Arial"/>
        </w:rPr>
      </w:pPr>
      <w:bookmarkStart w:id="3" w:name="_GoBack"/>
      <w:bookmarkEnd w:id="3"/>
      <w:r>
        <w:rPr>
          <w:rFonts w:cs="Arial"/>
        </w:rPr>
        <w:t>Inhalt</w:t>
      </w:r>
      <w:bookmarkEnd w:id="2"/>
    </w:p>
    <w:p w14:paraId="77516BF8" w14:textId="57C429DE" w:rsidR="00034143" w:rsidRDefault="00523CB0" w:rsidP="00D10AC8">
      <w:pPr>
        <w:jc w:val="left"/>
      </w:pPr>
      <w:proofErr w:type="gramStart"/>
      <w:r>
        <w:t>Der Ablauf seht!</w:t>
      </w:r>
      <w:proofErr w:type="gramEnd"/>
      <w:r>
        <w:t xml:space="preserve"> A</w:t>
      </w:r>
      <w:r w:rsidR="00D10AC8">
        <w:t>ls nächstes müssen Sie sich genauer</w:t>
      </w:r>
      <w:r w:rsidR="00521D33">
        <w:t>e</w:t>
      </w:r>
      <w:r w:rsidR="00D10AC8">
        <w:t xml:space="preserve"> Gedanken über den Inhalt </w:t>
      </w:r>
      <w:r>
        <w:br/>
      </w:r>
      <w:r w:rsidR="00D10AC8">
        <w:t>m</w:t>
      </w:r>
      <w:r w:rsidR="00D10AC8">
        <w:t>a</w:t>
      </w:r>
      <w:r w:rsidR="00D10AC8">
        <w:t>chen</w:t>
      </w:r>
      <w:r>
        <w:t xml:space="preserve">. </w:t>
      </w:r>
      <w:r w:rsidR="00034143">
        <w:t>Je besser die Plan</w:t>
      </w:r>
      <w:r w:rsidR="00521D33">
        <w:t>ung desto einfacher wird ihnen f</w:t>
      </w:r>
      <w:r w:rsidR="00034143">
        <w:t>olgender Schritt fallen.</w:t>
      </w:r>
    </w:p>
    <w:p w14:paraId="5A9D5F87" w14:textId="211A6C22" w:rsidR="00034143" w:rsidRDefault="00521D33" w:rsidP="00D10AC8">
      <w:pPr>
        <w:jc w:val="left"/>
      </w:pPr>
      <w:r>
        <w:t>Der</w:t>
      </w:r>
      <w:r w:rsidR="00034143">
        <w:t xml:space="preserve"> Inhalt ist ihrer </w:t>
      </w:r>
      <w:r w:rsidR="008F5DAC">
        <w:t>Kreativität</w:t>
      </w:r>
      <w:r>
        <w:t xml:space="preserve"> überlassen. Trotzdem sind ein paar w</w:t>
      </w:r>
      <w:r w:rsidR="00034143">
        <w:t>ichtige Punkte nicht aus</w:t>
      </w:r>
      <w:r>
        <w:t>ser A</w:t>
      </w:r>
      <w:r w:rsidR="00034143">
        <w:t>cht zu lassen.</w:t>
      </w:r>
    </w:p>
    <w:p w14:paraId="7B075604" w14:textId="78D16E3A" w:rsidR="00034143" w:rsidRDefault="00521D33" w:rsidP="00D10AC8">
      <w:pPr>
        <w:jc w:val="left"/>
      </w:pPr>
      <w:r>
        <w:t>Um dem Zuschauer über die bevorstehende Präsentation zu i</w:t>
      </w:r>
      <w:r w:rsidR="008F5DAC">
        <w:t>nformieren, wird kurz a</w:t>
      </w:r>
      <w:r w:rsidR="008F5DAC">
        <w:t>n</w:t>
      </w:r>
      <w:r w:rsidR="008F5DAC">
        <w:t xml:space="preserve">gesprochen, welche Themen in der Präsentation </w:t>
      </w:r>
      <w:r>
        <w:t>behandelt</w:t>
      </w:r>
      <w:r w:rsidR="008F5DAC">
        <w:t xml:space="preserve"> werden. </w:t>
      </w:r>
      <w:r w:rsidR="008F5DAC">
        <w:br/>
        <w:t>Dies ist vergleichbar mit einem Inhaltsverzeichnis in einem Buch.</w:t>
      </w:r>
    </w:p>
    <w:p w14:paraId="1D04546A" w14:textId="74D24F1F" w:rsidR="00762368" w:rsidRDefault="008F5DAC" w:rsidP="008F5DAC">
      <w:pPr>
        <w:jc w:val="left"/>
      </w:pPr>
      <w:r>
        <w:t xml:space="preserve">Am Wichtigsten bei einem </w:t>
      </w:r>
      <w:r w:rsidR="00762368">
        <w:t>Vortrag</w:t>
      </w:r>
      <w:r w:rsidR="00521D33">
        <w:t xml:space="preserve"> ist</w:t>
      </w:r>
      <w:proofErr w:type="gramStart"/>
      <w:r>
        <w:t>, dass</w:t>
      </w:r>
      <w:proofErr w:type="gramEnd"/>
      <w:r>
        <w:t xml:space="preserve"> </w:t>
      </w:r>
      <w:r w:rsidR="00762368">
        <w:t xml:space="preserve">der Zuschauer den Vortrag als möglichst spannend empfindet und sich die </w:t>
      </w:r>
      <w:r w:rsidR="00521D33">
        <w:t>Aussagen</w:t>
      </w:r>
      <w:r w:rsidR="00762368">
        <w:t xml:space="preserve"> merken kann. D</w:t>
      </w:r>
      <w:r>
        <w:t xml:space="preserve">afür gibt es auch ein paar Tricks und Tipps die Sie beachten </w:t>
      </w:r>
      <w:r w:rsidR="00521D33">
        <w:t>sollten,</w:t>
      </w:r>
      <w:r>
        <w:t xml:space="preserve"> wenn Sie sich</w:t>
      </w:r>
      <w:r w:rsidR="00762368">
        <w:t xml:space="preserve"> überlegen was Sie an Ihrem Vortrag sagen wo</w:t>
      </w:r>
      <w:r w:rsidR="00762368">
        <w:t>l</w:t>
      </w:r>
      <w:r w:rsidR="00762368">
        <w:t>len.</w:t>
      </w:r>
    </w:p>
    <w:p w14:paraId="3FA3AACB" w14:textId="4A272526" w:rsidR="00034143" w:rsidRDefault="008F5DAC" w:rsidP="008F5DAC">
      <w:pPr>
        <w:jc w:val="left"/>
      </w:pPr>
      <w:r>
        <w:t xml:space="preserve"> </w:t>
      </w:r>
    </w:p>
    <w:p w14:paraId="2CFE882D" w14:textId="54FC1FB3" w:rsidR="00762368" w:rsidRDefault="00317936" w:rsidP="00762368">
      <w:pPr>
        <w:pStyle w:val="Listenabsatz"/>
        <w:numPr>
          <w:ilvl w:val="0"/>
          <w:numId w:val="38"/>
        </w:numPr>
        <w:jc w:val="left"/>
      </w:pPr>
      <w:r>
        <w:t xml:space="preserve">Nur </w:t>
      </w:r>
      <w:r w:rsidR="00762368">
        <w:t xml:space="preserve">wichtige, spannende oder interessante Informationen </w:t>
      </w:r>
      <w:r>
        <w:t>sind für den Zuschauer relevant.</w:t>
      </w:r>
      <w:r w:rsidR="00762368">
        <w:br/>
      </w:r>
    </w:p>
    <w:p w14:paraId="113A7367" w14:textId="5B051D2A" w:rsidR="009D3978" w:rsidRPr="009D3978" w:rsidRDefault="00762368" w:rsidP="009D3978">
      <w:pPr>
        <w:pStyle w:val="Listenabsatz"/>
        <w:numPr>
          <w:ilvl w:val="0"/>
          <w:numId w:val="38"/>
        </w:numPr>
        <w:jc w:val="left"/>
        <w:rPr>
          <w:rFonts w:cs="Arial"/>
        </w:rPr>
      </w:pPr>
      <w:r>
        <w:t>Falls Ihrer Meinung nach eine Info</w:t>
      </w:r>
      <w:r w:rsidR="00317936">
        <w:t>rmation besonders wichtig ist, f</w:t>
      </w:r>
      <w:r>
        <w:t>assen Sie di</w:t>
      </w:r>
      <w:r>
        <w:t>e</w:t>
      </w:r>
      <w:r>
        <w:t>se möglichst kurz zusammen, so fällt es den Zuschauer leichter die Information zu behalten.</w:t>
      </w:r>
      <w:r w:rsidR="009D3978">
        <w:br/>
      </w:r>
    </w:p>
    <w:p w14:paraId="7475D4A3" w14:textId="1975D28F" w:rsidR="009D3978" w:rsidRPr="009D3978" w:rsidRDefault="009D3978" w:rsidP="009D3978">
      <w:pPr>
        <w:pStyle w:val="Listenabsatz"/>
        <w:numPr>
          <w:ilvl w:val="0"/>
          <w:numId w:val="38"/>
        </w:numPr>
        <w:jc w:val="left"/>
        <w:rPr>
          <w:rFonts w:cs="Arial"/>
        </w:rPr>
      </w:pPr>
      <w:r>
        <w:t>Die meis</w:t>
      </w:r>
      <w:r w:rsidR="00317936">
        <w:t>ten Menschen fragen sich irgendwann während</w:t>
      </w:r>
      <w:r>
        <w:t xml:space="preserve"> eines Referats. Wann oder wozu sie dies brauchen werden. Ein guter </w:t>
      </w:r>
      <w:r w:rsidR="00317936">
        <w:t>Präsentator</w:t>
      </w:r>
      <w:r>
        <w:t xml:space="preserve"> beantwortet den Z</w:t>
      </w:r>
      <w:r>
        <w:t>u</w:t>
      </w:r>
      <w:r>
        <w:t>schauern diese Frage bevor Sie sich, die</w:t>
      </w:r>
      <w:r w:rsidR="00317936">
        <w:t>se</w:t>
      </w:r>
      <w:r>
        <w:t xml:space="preserve"> überhaupt stellen. </w:t>
      </w:r>
      <w:r>
        <w:br/>
      </w:r>
    </w:p>
    <w:p w14:paraId="1239E7B5" w14:textId="75679334" w:rsidR="009D3978" w:rsidRPr="00C7282C" w:rsidRDefault="009D3978" w:rsidP="009D3978">
      <w:pPr>
        <w:pStyle w:val="Listenabsatz"/>
        <w:numPr>
          <w:ilvl w:val="0"/>
          <w:numId w:val="38"/>
        </w:numPr>
        <w:jc w:val="left"/>
        <w:rPr>
          <w:rFonts w:cs="Arial"/>
        </w:rPr>
      </w:pPr>
      <w:r>
        <w:t xml:space="preserve">Wie vorhin schon angesprochen braucht eine </w:t>
      </w:r>
      <w:r w:rsidR="00C7282C">
        <w:t>Präsentation</w:t>
      </w:r>
      <w:r>
        <w:t xml:space="preserve"> zum Sc</w:t>
      </w:r>
      <w:r w:rsidR="00C7282C">
        <w:t>hluss noch e</w:t>
      </w:r>
      <w:r w:rsidR="00C7282C">
        <w:t>i</w:t>
      </w:r>
      <w:r w:rsidR="00C7282C">
        <w:t xml:space="preserve">nen verblüffenden </w:t>
      </w:r>
      <w:r>
        <w:t>Wendepunkt oder eine Überraschung</w:t>
      </w:r>
      <w:r w:rsidR="00C7282C">
        <w:t xml:space="preserve">. Das heisst </w:t>
      </w:r>
      <w:proofErr w:type="gramStart"/>
      <w:r w:rsidR="00C7282C">
        <w:t>das beste</w:t>
      </w:r>
      <w:proofErr w:type="gramEnd"/>
      <w:r w:rsidR="00C7282C">
        <w:t xml:space="preserve"> dürfen Sie auf keinen fall schon am Anfang erzählen Sie müssen es bis </w:t>
      </w:r>
      <w:r w:rsidR="00317936">
        <w:t>zum</w:t>
      </w:r>
      <w:r w:rsidR="00C7282C">
        <w:t xml:space="preserve"> Schluss behalten. Und nach dem Sie die Spannung </w:t>
      </w:r>
      <w:r w:rsidR="00317936">
        <w:t>aufgebaut haben,</w:t>
      </w:r>
      <w:r w:rsidR="00C7282C">
        <w:t xml:space="preserve"> können Sie die Katze aus dem Sack lassen.</w:t>
      </w:r>
    </w:p>
    <w:p w14:paraId="60E13271" w14:textId="0E02BB2F" w:rsidR="00852D7E" w:rsidRDefault="00C7282C" w:rsidP="00852D7E">
      <w:pPr>
        <w:jc w:val="left"/>
        <w:rPr>
          <w:rFonts w:cs="Arial"/>
        </w:rPr>
      </w:pPr>
      <w:r>
        <w:rPr>
          <w:rFonts w:cs="Arial"/>
        </w:rPr>
        <w:t>Ganz zum Schluss wird der gesamte Inhalt nochmals zusammengefasst damit der Z</w:t>
      </w:r>
      <w:r>
        <w:rPr>
          <w:rFonts w:cs="Arial"/>
        </w:rPr>
        <w:t>u</w:t>
      </w:r>
      <w:r>
        <w:rPr>
          <w:rFonts w:cs="Arial"/>
        </w:rPr>
        <w:t>schauer einen</w:t>
      </w:r>
      <w:r w:rsidR="00852D7E">
        <w:rPr>
          <w:rFonts w:cs="Arial"/>
        </w:rPr>
        <w:t xml:space="preserve"> gegliederten Überblick enthält.</w:t>
      </w:r>
    </w:p>
    <w:p w14:paraId="19D3A409" w14:textId="77777777" w:rsidR="00852D7E" w:rsidRDefault="00852D7E">
      <w:pPr>
        <w:spacing w:before="0"/>
        <w:jc w:val="left"/>
        <w:rPr>
          <w:rFonts w:cs="Arial"/>
        </w:rPr>
      </w:pPr>
      <w:r>
        <w:rPr>
          <w:rFonts w:cs="Arial"/>
        </w:rPr>
        <w:br w:type="page"/>
      </w:r>
    </w:p>
    <w:p w14:paraId="56C13B28" w14:textId="77777777" w:rsidR="00D35274" w:rsidRDefault="00D35274" w:rsidP="00852D7E">
      <w:pPr>
        <w:pStyle w:val="berschrift1"/>
        <w:jc w:val="left"/>
        <w:rPr>
          <w:rFonts w:cs="Arial"/>
        </w:rPr>
      </w:pPr>
    </w:p>
    <w:p w14:paraId="6748BC51" w14:textId="4F5CB877" w:rsidR="00852D7E" w:rsidRDefault="00852D7E" w:rsidP="00852D7E">
      <w:pPr>
        <w:pStyle w:val="berschrift1"/>
        <w:jc w:val="left"/>
        <w:rPr>
          <w:rFonts w:cs="Arial"/>
        </w:rPr>
      </w:pPr>
      <w:bookmarkStart w:id="4" w:name="_Toc307783491"/>
      <w:r>
        <w:rPr>
          <w:rFonts w:cs="Arial"/>
        </w:rPr>
        <w:t xml:space="preserve">Visuelle </w:t>
      </w:r>
      <w:r w:rsidR="00D35274">
        <w:rPr>
          <w:rFonts w:cs="Arial"/>
        </w:rPr>
        <w:t>Darstellung</w:t>
      </w:r>
      <w:bookmarkEnd w:id="4"/>
    </w:p>
    <w:p w14:paraId="4E074D10" w14:textId="77777777" w:rsidR="00D35274" w:rsidRDefault="00D35274" w:rsidP="00D35274"/>
    <w:p w14:paraId="09244F5C" w14:textId="5A86208D" w:rsidR="00D35274" w:rsidRDefault="00044E08" w:rsidP="00044E08">
      <w:pPr>
        <w:jc w:val="left"/>
      </w:pPr>
      <w:r>
        <w:t xml:space="preserve">Es ist </w:t>
      </w:r>
      <w:r w:rsidR="008B41CB">
        <w:t>allgemein bekannt, dass man sich D</w:t>
      </w:r>
      <w:r>
        <w:t xml:space="preserve">ing viel besser merken kann, wenn man </w:t>
      </w:r>
      <w:r w:rsidR="008B41CB">
        <w:br/>
      </w:r>
      <w:r>
        <w:t>n</w:t>
      </w:r>
      <w:r>
        <w:t>e</w:t>
      </w:r>
      <w:r w:rsidR="008B41CB">
        <w:t>ben dem Hörn eines Vortrags, den</w:t>
      </w:r>
      <w:r>
        <w:t xml:space="preserve"> Vortrag auch Visuell wahrnehmen kann.</w:t>
      </w:r>
    </w:p>
    <w:p w14:paraId="08C041AD" w14:textId="23A9B2CA" w:rsidR="006664EA" w:rsidRDefault="00044E08" w:rsidP="006664EA">
      <w:pPr>
        <w:jc w:val="left"/>
      </w:pPr>
      <w:r>
        <w:t>Um dies zu erreichen gibt es verschiedene Hilfsmittel. Jedoch hat sich die Software „Power Point“ von Microsoft in den letzten Jahren einen Namen gemacht. Es gibt alle</w:t>
      </w:r>
      <w:r>
        <w:t>r</w:t>
      </w:r>
      <w:r>
        <w:t>dings auch divers</w:t>
      </w:r>
      <w:r w:rsidR="008B41CB">
        <w:t xml:space="preserve">e alternative Programme, </w:t>
      </w:r>
      <w:r w:rsidR="006664EA">
        <w:t>die zum teil</w:t>
      </w:r>
      <w:r>
        <w:t xml:space="preserve"> auch Koste</w:t>
      </w:r>
      <w:r>
        <w:t>n</w:t>
      </w:r>
      <w:r>
        <w:t>los sind.</w:t>
      </w:r>
      <w:r>
        <w:br/>
        <w:t xml:space="preserve">Sie können Ihre Präsentation auch analog </w:t>
      </w:r>
      <w:r w:rsidR="008B41CB">
        <w:t>mit a</w:t>
      </w:r>
      <w:r w:rsidR="006664EA">
        <w:t>usgedruckten Bildern oder selbst g</w:t>
      </w:r>
      <w:r w:rsidR="006664EA">
        <w:t>e</w:t>
      </w:r>
      <w:r w:rsidR="006664EA">
        <w:t>zeichneten Skizzen Visuell ausbauen. Bei der Visuellen Darstellung ihres Vortrags ist der Kreativität keine Grenze gesetzt. Zugegebe</w:t>
      </w:r>
      <w:r w:rsidR="008B41CB">
        <w:t>n es gibt gewisse Dinge die man</w:t>
      </w:r>
      <w:r w:rsidR="006664EA">
        <w:t xml:space="preserve"> unb</w:t>
      </w:r>
      <w:r w:rsidR="006664EA">
        <w:t>e</w:t>
      </w:r>
      <w:r w:rsidR="006664EA">
        <w:t>dingt beachten sollte.</w:t>
      </w:r>
    </w:p>
    <w:p w14:paraId="7B1E6CA7" w14:textId="77777777" w:rsidR="006664EA" w:rsidRDefault="006664EA" w:rsidP="006664EA">
      <w:pPr>
        <w:jc w:val="left"/>
      </w:pPr>
    </w:p>
    <w:p w14:paraId="3B98A24C" w14:textId="58216E6A" w:rsidR="006664EA" w:rsidRDefault="006664EA" w:rsidP="006664EA">
      <w:pPr>
        <w:pStyle w:val="Listenabsatz"/>
        <w:numPr>
          <w:ilvl w:val="0"/>
          <w:numId w:val="40"/>
        </w:numPr>
        <w:jc w:val="left"/>
      </w:pPr>
      <w:r>
        <w:t xml:space="preserve">Weniger ist </w:t>
      </w:r>
      <w:proofErr w:type="gramStart"/>
      <w:r>
        <w:t>mehr !</w:t>
      </w:r>
      <w:proofErr w:type="gramEnd"/>
      <w:r w:rsidR="008B41CB">
        <w:br/>
        <w:t xml:space="preserve">Wenn Sie eine Folie haben die extrem voll ist, </w:t>
      </w:r>
      <w:r>
        <w:t>verteilen Sie die Information be</w:t>
      </w:r>
      <w:r>
        <w:t>s</w:t>
      </w:r>
      <w:r>
        <w:t>ser auf mehrere Folien.</w:t>
      </w:r>
      <w:r w:rsidR="007071C8">
        <w:t xml:space="preserve"> Eine Folie sollte Maximum 3-</w:t>
      </w:r>
      <w:proofErr w:type="gramStart"/>
      <w:r w:rsidR="007071C8">
        <w:t>4 Elemente</w:t>
      </w:r>
      <w:proofErr w:type="gramEnd"/>
      <w:r w:rsidR="007071C8">
        <w:t xml:space="preserve"> enthalten.</w:t>
      </w:r>
      <w:r>
        <w:br/>
      </w:r>
    </w:p>
    <w:p w14:paraId="6BF7FB7D" w14:textId="710C3EEF" w:rsidR="007071C8" w:rsidRDefault="006664EA" w:rsidP="007071C8">
      <w:pPr>
        <w:pStyle w:val="Listenabsatz"/>
        <w:numPr>
          <w:ilvl w:val="0"/>
          <w:numId w:val="40"/>
        </w:numPr>
        <w:jc w:val="left"/>
      </w:pPr>
      <w:r>
        <w:t>Achte</w:t>
      </w:r>
      <w:r w:rsidR="008B41CB">
        <w:t xml:space="preserve">n Sie darauf, dass Sie nicht zu viele oder zu </w:t>
      </w:r>
      <w:r>
        <w:t>lange Texte verwenden.</w:t>
      </w:r>
      <w:r>
        <w:br/>
        <w:t>Benützen Sie li</w:t>
      </w:r>
      <w:r w:rsidR="00521D33">
        <w:t>eber Bilder oder Videos... und s</w:t>
      </w:r>
      <w:r w:rsidR="007071C8">
        <w:t>chreiben Sie lange Texte oder E</w:t>
      </w:r>
      <w:r w:rsidR="007071C8">
        <w:t>r</w:t>
      </w:r>
      <w:r w:rsidR="007071C8">
        <w:t>klärungen auf ein separates Handout.</w:t>
      </w:r>
      <w:r w:rsidR="007071C8">
        <w:br/>
      </w:r>
    </w:p>
    <w:p w14:paraId="7B04A5B7" w14:textId="79F27E43" w:rsidR="007071C8" w:rsidRDefault="007071C8" w:rsidP="007071C8">
      <w:pPr>
        <w:pStyle w:val="Listenabsatz"/>
        <w:numPr>
          <w:ilvl w:val="0"/>
          <w:numId w:val="40"/>
        </w:numPr>
        <w:jc w:val="left"/>
      </w:pPr>
      <w:r>
        <w:t>Ein wichtiger Aspekt ist die Einheitlichkeit</w:t>
      </w:r>
      <w:r w:rsidR="00521D33">
        <w:t>. B</w:t>
      </w:r>
      <w:r>
        <w:t xml:space="preserve">enutzen Sie beispielsweise bei einer Power </w:t>
      </w:r>
      <w:proofErr w:type="gramStart"/>
      <w:r>
        <w:t>Point immer den selben Hintergrund</w:t>
      </w:r>
      <w:proofErr w:type="gramEnd"/>
      <w:r>
        <w:t xml:space="preserve"> und die selbe Schriftart.</w:t>
      </w:r>
    </w:p>
    <w:p w14:paraId="6467D7F7" w14:textId="77777777" w:rsidR="007071C8" w:rsidRPr="00D35274" w:rsidRDefault="007071C8" w:rsidP="007071C8">
      <w:pPr>
        <w:jc w:val="left"/>
      </w:pPr>
    </w:p>
    <w:p w14:paraId="6D0259A8" w14:textId="7E4841A6" w:rsidR="007071C8" w:rsidRPr="00852D7E" w:rsidRDefault="007071C8" w:rsidP="00852D7E">
      <w:pPr>
        <w:jc w:val="left"/>
        <w:rPr>
          <w:rFonts w:cs="Arial"/>
        </w:rPr>
      </w:pPr>
      <w:r>
        <w:rPr>
          <w:rFonts w:cs="Arial"/>
        </w:rPr>
        <w:t xml:space="preserve">Nun steht Ihrer Präsentation nichts mehr im Wege. Wir empfehlen Ihnen die </w:t>
      </w:r>
      <w:r w:rsidR="00521D33">
        <w:rPr>
          <w:rFonts w:cs="Arial"/>
        </w:rPr>
        <w:br/>
        <w:t>Präsentation</w:t>
      </w:r>
      <w:r>
        <w:rPr>
          <w:rFonts w:cs="Arial"/>
        </w:rPr>
        <w:t xml:space="preserve"> zu üben bevor</w:t>
      </w:r>
      <w:r w:rsidR="00317936">
        <w:rPr>
          <w:rFonts w:cs="Arial"/>
        </w:rPr>
        <w:t xml:space="preserve"> Sie, diesen halten werden</w:t>
      </w:r>
      <w:r w:rsidR="00521D33">
        <w:rPr>
          <w:rFonts w:cs="Arial"/>
        </w:rPr>
        <w:t xml:space="preserve">. Denn </w:t>
      </w:r>
      <w:r>
        <w:rPr>
          <w:rFonts w:cs="Arial"/>
        </w:rPr>
        <w:t>auch Steve Jobs hat seine Präsentati</w:t>
      </w:r>
      <w:r>
        <w:rPr>
          <w:rFonts w:cs="Arial"/>
        </w:rPr>
        <w:t>o</w:t>
      </w:r>
      <w:r>
        <w:rPr>
          <w:rFonts w:cs="Arial"/>
        </w:rPr>
        <w:t>nen abermals geübt.</w:t>
      </w:r>
    </w:p>
    <w:sectPr w:rsidR="007071C8" w:rsidRPr="00852D7E" w:rsidSect="00D12A59">
      <w:headerReference w:type="default" r:id="rId13"/>
      <w:footerReference w:type="default" r:id="rId14"/>
      <w:pgSz w:w="11906" w:h="16838"/>
      <w:pgMar w:top="1418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7EF0A" w14:textId="77777777" w:rsidR="00521D33" w:rsidRDefault="00521D33">
      <w:r>
        <w:separator/>
      </w:r>
    </w:p>
  </w:endnote>
  <w:endnote w:type="continuationSeparator" w:id="0">
    <w:p w14:paraId="5B5898AF" w14:textId="77777777" w:rsidR="00521D33" w:rsidRDefault="0052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AF85B" w14:textId="77777777" w:rsidR="00521D33" w:rsidRDefault="00521D33" w:rsidP="000001CD">
    <w:pPr>
      <w:pStyle w:val="Fuzeile"/>
      <w:rPr>
        <w:sz w:val="16"/>
        <w:u w:val="single"/>
      </w:rPr>
    </w:pPr>
    <w:r>
      <w:rPr>
        <w:sz w:val="16"/>
        <w:u w:val="single"/>
      </w:rPr>
      <w:tab/>
    </w:r>
    <w:r>
      <w:rPr>
        <w:sz w:val="16"/>
        <w:u w:val="single"/>
      </w:rPr>
      <w:tab/>
    </w:r>
  </w:p>
  <w:p w14:paraId="43467700" w14:textId="77777777" w:rsidR="00521D33" w:rsidRPr="004B6762" w:rsidRDefault="00521D33" w:rsidP="000001CD">
    <w:pPr>
      <w:pStyle w:val="Fuzeile"/>
    </w:pPr>
    <w:r>
      <w:fldChar w:fldCharType="begin"/>
    </w:r>
    <w:r>
      <w:instrText xml:space="preserve"> FILENAME </w:instrText>
    </w:r>
    <w:r>
      <w:fldChar w:fldCharType="separate"/>
    </w:r>
    <w:r w:rsidR="00317936">
      <w:rPr>
        <w:noProof/>
      </w:rPr>
      <w:t>Präsendationskonzept.docx</w:t>
    </w:r>
    <w:r>
      <w:rPr>
        <w:noProof/>
      </w:rPr>
      <w:fldChar w:fldCharType="end"/>
    </w:r>
    <w:r w:rsidRPr="004B6762">
      <w:tab/>
    </w:r>
    <w:r w:rsidRPr="004B6762">
      <w:tab/>
      <w:t xml:space="preserve">Seite </w:t>
    </w:r>
    <w:r w:rsidRPr="004B6762">
      <w:rPr>
        <w:rStyle w:val="Seitenzahl"/>
        <w:sz w:val="18"/>
        <w:szCs w:val="16"/>
        <w:lang w:val="de-CH"/>
      </w:rPr>
      <w:fldChar w:fldCharType="begin"/>
    </w:r>
    <w:r w:rsidRPr="004B6762">
      <w:rPr>
        <w:rStyle w:val="Seitenzahl"/>
        <w:sz w:val="18"/>
        <w:szCs w:val="16"/>
        <w:lang w:val="de-CH"/>
      </w:rPr>
      <w:instrText xml:space="preserve"> </w:instrText>
    </w:r>
    <w:r>
      <w:rPr>
        <w:rStyle w:val="Seitenzahl"/>
        <w:sz w:val="18"/>
        <w:szCs w:val="16"/>
        <w:lang w:val="de-CH"/>
      </w:rPr>
      <w:instrText>PAGE</w:instrText>
    </w:r>
    <w:r w:rsidRPr="004B6762">
      <w:rPr>
        <w:rStyle w:val="Seitenzahl"/>
        <w:sz w:val="18"/>
        <w:szCs w:val="16"/>
        <w:lang w:val="de-CH"/>
      </w:rPr>
      <w:instrText xml:space="preserve">  \* Arabic </w:instrText>
    </w:r>
    <w:r w:rsidRPr="004B6762">
      <w:rPr>
        <w:rStyle w:val="Seitenzahl"/>
        <w:sz w:val="18"/>
        <w:szCs w:val="16"/>
        <w:lang w:val="de-CH"/>
      </w:rPr>
      <w:fldChar w:fldCharType="separate"/>
    </w:r>
    <w:r>
      <w:rPr>
        <w:rStyle w:val="Seitenzahl"/>
        <w:noProof/>
        <w:sz w:val="18"/>
        <w:szCs w:val="16"/>
        <w:lang w:val="de-CH"/>
      </w:rPr>
      <w:t>2</w:t>
    </w:r>
    <w:r w:rsidRPr="004B6762">
      <w:rPr>
        <w:rStyle w:val="Seitenzahl"/>
        <w:sz w:val="18"/>
        <w:szCs w:val="16"/>
        <w:lang w:val="de-CH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CC7DB" w14:textId="4A9F8DAD" w:rsidR="00521D33" w:rsidRPr="00D12A59" w:rsidRDefault="00521D33">
    <w:pPr>
      <w:pStyle w:val="Fuzeile"/>
      <w:rPr>
        <w:szCs w:val="18"/>
      </w:rPr>
    </w:pPr>
    <w:r w:rsidRPr="00D12A59">
      <w:rPr>
        <w:szCs w:val="18"/>
      </w:rPr>
      <w:fldChar w:fldCharType="begin"/>
    </w:r>
    <w:r w:rsidRPr="00D12A59">
      <w:rPr>
        <w:szCs w:val="18"/>
      </w:rPr>
      <w:instrText xml:space="preserve"> DATE \@ "dd.MM.yyyy" \* MERGEFORMAT </w:instrText>
    </w:r>
    <w:r w:rsidRPr="00D12A59">
      <w:rPr>
        <w:szCs w:val="18"/>
      </w:rPr>
      <w:fldChar w:fldCharType="separate"/>
    </w:r>
    <w:r w:rsidR="00317936">
      <w:rPr>
        <w:noProof/>
        <w:szCs w:val="18"/>
      </w:rPr>
      <w:t>30.10.2015</w:t>
    </w:r>
    <w:r w:rsidRPr="00D12A59">
      <w:rPr>
        <w:szCs w:val="18"/>
      </w:rPr>
      <w:fldChar w:fldCharType="end"/>
    </w:r>
    <w:r w:rsidRPr="00D12A59">
      <w:rPr>
        <w:szCs w:val="18"/>
      </w:rPr>
      <w:tab/>
      <w:t>Joel Weissenberger</w:t>
    </w:r>
    <w:r>
      <w:rPr>
        <w:szCs w:val="18"/>
      </w:rPr>
      <w:t xml:space="preserve"> &amp; Elia Reutlinger</w:t>
    </w:r>
    <w:r w:rsidRPr="00D12A59">
      <w:rPr>
        <w:szCs w:val="18"/>
      </w:rPr>
      <w:tab/>
      <w:t xml:space="preserve">Seite </w:t>
    </w:r>
    <w:r w:rsidRPr="00D12A59">
      <w:rPr>
        <w:szCs w:val="18"/>
      </w:rPr>
      <w:fldChar w:fldCharType="begin"/>
    </w:r>
    <w:r w:rsidRPr="00D12A59">
      <w:rPr>
        <w:szCs w:val="18"/>
      </w:rPr>
      <w:instrText xml:space="preserve"> PAGE \* Arabic \* MERGEFORMAT </w:instrText>
    </w:r>
    <w:r w:rsidRPr="00D12A59">
      <w:rPr>
        <w:szCs w:val="18"/>
      </w:rPr>
      <w:fldChar w:fldCharType="separate"/>
    </w:r>
    <w:r w:rsidR="00420487">
      <w:rPr>
        <w:noProof/>
        <w:szCs w:val="18"/>
      </w:rPr>
      <w:t>1</w:t>
    </w:r>
    <w:r w:rsidRPr="00D12A59">
      <w:rPr>
        <w:szCs w:val="18"/>
      </w:rPr>
      <w:fldChar w:fldCharType="end"/>
    </w:r>
    <w:r w:rsidRPr="00D12A59">
      <w:rPr>
        <w:szCs w:val="18"/>
      </w:rPr>
      <w:t xml:space="preserve"> von </w:t>
    </w:r>
    <w:r w:rsidRPr="00D12A59">
      <w:rPr>
        <w:szCs w:val="18"/>
      </w:rPr>
      <w:fldChar w:fldCharType="begin"/>
    </w:r>
    <w:r w:rsidRPr="00D12A59">
      <w:rPr>
        <w:szCs w:val="18"/>
      </w:rPr>
      <w:instrText xml:space="preserve"> NUMPAGES  \* MERGEFORMAT </w:instrText>
    </w:r>
    <w:r w:rsidRPr="00D12A59">
      <w:rPr>
        <w:szCs w:val="18"/>
      </w:rPr>
      <w:fldChar w:fldCharType="separate"/>
    </w:r>
    <w:r w:rsidR="00420487">
      <w:rPr>
        <w:noProof/>
        <w:szCs w:val="18"/>
      </w:rPr>
      <w:t>4</w:t>
    </w:r>
    <w:r w:rsidRPr="00D12A59">
      <w:rPr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669DE" w14:textId="54352059" w:rsidR="00521D33" w:rsidRPr="004B6762" w:rsidRDefault="00521D33" w:rsidP="000001CD">
    <w:pPr>
      <w:pStyle w:val="Fuzeile"/>
    </w:pPr>
    <w:r>
      <w:fldChar w:fldCharType="begin"/>
    </w:r>
    <w:r>
      <w:instrText xml:space="preserve"> FILENAME </w:instrText>
    </w:r>
    <w:r>
      <w:fldChar w:fldCharType="separate"/>
    </w:r>
    <w:r w:rsidR="00317936">
      <w:rPr>
        <w:noProof/>
      </w:rPr>
      <w:t>Präsendationskonzept.docx</w:t>
    </w:r>
    <w:r>
      <w:rPr>
        <w:noProof/>
      </w:rPr>
      <w:fldChar w:fldCharType="end"/>
    </w:r>
    <w:r w:rsidRPr="004B6762">
      <w:tab/>
    </w:r>
    <w:r>
      <w:t>Joel Weissenberger &amp; Elia Reutlinger</w:t>
    </w:r>
    <w:r w:rsidRPr="000001CD">
      <w:tab/>
    </w:r>
    <w:r w:rsidRPr="004B6762">
      <w:t xml:space="preserve">Seite </w:t>
    </w:r>
    <w:r w:rsidRPr="004B6762">
      <w:rPr>
        <w:rStyle w:val="Seitenzahl"/>
        <w:sz w:val="18"/>
        <w:szCs w:val="16"/>
        <w:lang w:val="de-CH"/>
      </w:rPr>
      <w:fldChar w:fldCharType="begin"/>
    </w:r>
    <w:r w:rsidRPr="004B6762">
      <w:rPr>
        <w:rStyle w:val="Seitenzahl"/>
        <w:sz w:val="18"/>
        <w:szCs w:val="16"/>
        <w:lang w:val="de-CH"/>
      </w:rPr>
      <w:instrText xml:space="preserve"> </w:instrText>
    </w:r>
    <w:r>
      <w:rPr>
        <w:rStyle w:val="Seitenzahl"/>
        <w:sz w:val="18"/>
        <w:szCs w:val="16"/>
        <w:lang w:val="de-CH"/>
      </w:rPr>
      <w:instrText>PAGE</w:instrText>
    </w:r>
    <w:r w:rsidRPr="004B6762">
      <w:rPr>
        <w:rStyle w:val="Seitenzahl"/>
        <w:sz w:val="18"/>
        <w:szCs w:val="16"/>
        <w:lang w:val="de-CH"/>
      </w:rPr>
      <w:instrText xml:space="preserve"> </w:instrText>
    </w:r>
    <w:r w:rsidRPr="004B6762">
      <w:rPr>
        <w:rStyle w:val="Seitenzahl"/>
        <w:sz w:val="18"/>
        <w:szCs w:val="16"/>
        <w:lang w:val="de-CH"/>
      </w:rPr>
      <w:fldChar w:fldCharType="separate"/>
    </w:r>
    <w:r w:rsidR="00420487">
      <w:rPr>
        <w:rStyle w:val="Seitenzahl"/>
        <w:noProof/>
        <w:sz w:val="18"/>
        <w:szCs w:val="16"/>
        <w:lang w:val="de-CH"/>
      </w:rPr>
      <w:t>2</w:t>
    </w:r>
    <w:r w:rsidRPr="004B6762">
      <w:rPr>
        <w:rStyle w:val="Seitenzahl"/>
        <w:sz w:val="18"/>
        <w:szCs w:val="16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68441" w14:textId="77777777" w:rsidR="00521D33" w:rsidRDefault="00521D33">
      <w:r>
        <w:separator/>
      </w:r>
    </w:p>
  </w:footnote>
  <w:footnote w:type="continuationSeparator" w:id="0">
    <w:p w14:paraId="04AB20A7" w14:textId="77777777" w:rsidR="00521D33" w:rsidRDefault="00521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FCFF2" w14:textId="77777777" w:rsidR="00521D33" w:rsidRPr="00B31ED0" w:rsidRDefault="00521D33">
    <w:pPr>
      <w:pStyle w:val="Kopfzeile"/>
      <w:rPr>
        <w:rFonts w:cs="Arial"/>
        <w:b/>
      </w:rPr>
    </w:pPr>
    <w:r w:rsidRPr="00B31ED0">
      <w:rPr>
        <w:rFonts w:cs="Arial"/>
        <w:b/>
      </w:rPr>
      <w:t>[Lehrbetrieb]</w:t>
    </w:r>
    <w:r w:rsidRPr="00B31ED0">
      <w:rPr>
        <w:rFonts w:cs="Arial"/>
        <w:b/>
      </w:rPr>
      <w:tab/>
    </w:r>
    <w:r w:rsidRPr="00B31ED0">
      <w:rPr>
        <w:rFonts w:cs="Arial"/>
        <w:b/>
      </w:rPr>
      <w:tab/>
    </w:r>
    <w:r w:rsidRPr="00B31ED0">
      <w:rPr>
        <w:rFonts w:cs="Arial"/>
        <w:b/>
        <w:color w:val="808080"/>
      </w:rPr>
      <w:t>Lerndokumentation [Name Vorname]</w:t>
    </w:r>
  </w:p>
  <w:p w14:paraId="1B495C72" w14:textId="77777777" w:rsidR="00521D33" w:rsidRDefault="00521D33">
    <w:pPr>
      <w:pStyle w:val="Kopfzeile"/>
      <w:rPr>
        <w:u w:val="single"/>
      </w:rPr>
    </w:pPr>
    <w:r>
      <w:rPr>
        <w:u w:val="single"/>
      </w:rPr>
      <w:tab/>
    </w:r>
    <w:r>
      <w:rPr>
        <w:u w:val="single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83915" w14:textId="7FDF6F44" w:rsidR="00521D33" w:rsidRPr="00D12A59" w:rsidRDefault="00521D33">
    <w:pPr>
      <w:pStyle w:val="Kopfzeile"/>
      <w:rPr>
        <w:noProof/>
        <w:sz w:val="22"/>
        <w:szCs w:val="22"/>
      </w:rPr>
    </w:pPr>
    <w:r w:rsidRPr="00D12A59">
      <w:rPr>
        <w:sz w:val="22"/>
        <w:szCs w:val="22"/>
      </w:rPr>
      <w:fldChar w:fldCharType="begin"/>
    </w:r>
    <w:r w:rsidRPr="00D12A59">
      <w:rPr>
        <w:sz w:val="22"/>
        <w:szCs w:val="22"/>
      </w:rPr>
      <w:instrText xml:space="preserve"> FILENAME  \* MERGEFORMAT </w:instrText>
    </w:r>
    <w:r w:rsidRPr="00D12A59">
      <w:rPr>
        <w:sz w:val="22"/>
        <w:szCs w:val="22"/>
      </w:rPr>
      <w:fldChar w:fldCharType="separate"/>
    </w:r>
    <w:r w:rsidR="00317936">
      <w:rPr>
        <w:noProof/>
        <w:sz w:val="22"/>
        <w:szCs w:val="22"/>
      </w:rPr>
      <w:t>Präsendationskonzept.docx</w:t>
    </w:r>
    <w:r w:rsidRPr="00D12A59">
      <w:rPr>
        <w:sz w:val="22"/>
        <w:szCs w:val="22"/>
      </w:rPr>
      <w:fldChar w:fldCharType="end"/>
    </w:r>
    <w:r w:rsidRPr="00D12A59">
      <w:rPr>
        <w:sz w:val="22"/>
        <w:szCs w:val="22"/>
      </w:rPr>
      <w:tab/>
    </w:r>
    <w:r w:rsidRPr="00D12A59">
      <w:rPr>
        <w:sz w:val="22"/>
        <w:szCs w:val="22"/>
      </w:rPr>
      <w:tab/>
      <w:t>Modul 431, IT-Aufträge selbständig durchführen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B1222" w14:textId="263E52C5" w:rsidR="00521D33" w:rsidRPr="00D12A59" w:rsidRDefault="00521D33" w:rsidP="00B6429F">
    <w:pPr>
      <w:pStyle w:val="Kopfzeile"/>
      <w:rPr>
        <w:sz w:val="22"/>
        <w:szCs w:val="22"/>
      </w:rPr>
    </w:pPr>
    <w:r w:rsidRPr="00D12A59">
      <w:rPr>
        <w:sz w:val="22"/>
        <w:szCs w:val="22"/>
      </w:rPr>
      <w:fldChar w:fldCharType="begin"/>
    </w:r>
    <w:r w:rsidRPr="00D12A59">
      <w:rPr>
        <w:sz w:val="22"/>
        <w:szCs w:val="22"/>
      </w:rPr>
      <w:instrText xml:space="preserve"> FILENAME  \* MERGEFORMAT </w:instrText>
    </w:r>
    <w:r w:rsidRPr="00D12A59">
      <w:rPr>
        <w:sz w:val="22"/>
        <w:szCs w:val="22"/>
      </w:rPr>
      <w:fldChar w:fldCharType="separate"/>
    </w:r>
    <w:r w:rsidR="00317936">
      <w:rPr>
        <w:noProof/>
        <w:sz w:val="22"/>
        <w:szCs w:val="22"/>
      </w:rPr>
      <w:t>Präsendationskonzept.docx</w:t>
    </w:r>
    <w:r w:rsidRPr="00D12A59">
      <w:rPr>
        <w:noProof/>
        <w:sz w:val="22"/>
        <w:szCs w:val="22"/>
      </w:rPr>
      <w:fldChar w:fldCharType="end"/>
    </w:r>
    <w:r w:rsidRPr="00D12A59">
      <w:rPr>
        <w:sz w:val="22"/>
        <w:szCs w:val="22"/>
      </w:rPr>
      <w:tab/>
    </w:r>
    <w:r w:rsidRPr="00D12A59">
      <w:rPr>
        <w:sz w:val="22"/>
        <w:szCs w:val="22"/>
      </w:rPr>
      <w:tab/>
      <w:t xml:space="preserve">Modul 431, IT-Aufträge selbständig </w:t>
    </w:r>
    <w:r>
      <w:rPr>
        <w:sz w:val="22"/>
        <w:szCs w:val="22"/>
      </w:rPr>
      <w:t>durchführen</w:t>
    </w:r>
  </w:p>
  <w:p w14:paraId="71736962" w14:textId="77777777" w:rsidR="00521D33" w:rsidRPr="00D12A59" w:rsidRDefault="00521D33">
    <w:pPr>
      <w:pStyle w:val="Kopfzeile"/>
      <w:rPr>
        <w:sz w:val="2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607"/>
    <w:multiLevelType w:val="hybridMultilevel"/>
    <w:tmpl w:val="E036F5C6"/>
    <w:lvl w:ilvl="0" w:tplc="FCEA66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4BD0C9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CCD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8D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C21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2A2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A7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04F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90B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3772B"/>
    <w:multiLevelType w:val="hybridMultilevel"/>
    <w:tmpl w:val="DE0C0E9C"/>
    <w:lvl w:ilvl="0" w:tplc="6F048A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37092"/>
    <w:multiLevelType w:val="hybridMultilevel"/>
    <w:tmpl w:val="DA86C0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64F"/>
    <w:multiLevelType w:val="hybridMultilevel"/>
    <w:tmpl w:val="64C0A3A2"/>
    <w:lvl w:ilvl="0" w:tplc="CDFCB1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EDF2E51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186E90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1BE7B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72933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D2C73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ACCD8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00A8C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B206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0E1C04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616746D"/>
    <w:multiLevelType w:val="hybridMultilevel"/>
    <w:tmpl w:val="66A0779A"/>
    <w:lvl w:ilvl="0" w:tplc="714038B8">
      <w:start w:val="4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FC7F8E"/>
    <w:multiLevelType w:val="hybridMultilevel"/>
    <w:tmpl w:val="35C2A56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9CD4DA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E2E6253"/>
    <w:multiLevelType w:val="hybridMultilevel"/>
    <w:tmpl w:val="C90E961A"/>
    <w:lvl w:ilvl="0" w:tplc="19F42C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786E80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3E38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4AE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98A4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D86A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A4C0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EC5C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6C6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7558BE"/>
    <w:multiLevelType w:val="hybridMultilevel"/>
    <w:tmpl w:val="A5728622"/>
    <w:lvl w:ilvl="0" w:tplc="A95820A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CA9A30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76D5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00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8473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7A6B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22B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1202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1441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F045EC"/>
    <w:multiLevelType w:val="hybridMultilevel"/>
    <w:tmpl w:val="77601468"/>
    <w:lvl w:ilvl="0" w:tplc="714038B8">
      <w:start w:val="4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FA25AC"/>
    <w:multiLevelType w:val="hybridMultilevel"/>
    <w:tmpl w:val="E7F8BD2C"/>
    <w:lvl w:ilvl="0" w:tplc="75D02D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E58B7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C628F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DD838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2AB9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4CADE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6453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C8465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E38DF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4FB33FD"/>
    <w:multiLevelType w:val="hybridMultilevel"/>
    <w:tmpl w:val="4EB600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A1F22"/>
    <w:multiLevelType w:val="hybridMultilevel"/>
    <w:tmpl w:val="6D6EB716"/>
    <w:lvl w:ilvl="0" w:tplc="67D845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A8262D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F6CAD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2C48B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9282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52657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983D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79C56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CE3B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8D32CF9"/>
    <w:multiLevelType w:val="hybridMultilevel"/>
    <w:tmpl w:val="2304A726"/>
    <w:lvl w:ilvl="0" w:tplc="B7B2B1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B802D4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ACD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ABE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C8DA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18C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AA6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405A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983C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EB0190"/>
    <w:multiLevelType w:val="singleLevel"/>
    <w:tmpl w:val="002E2F26"/>
    <w:lvl w:ilvl="0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E9297B"/>
    <w:multiLevelType w:val="singleLevel"/>
    <w:tmpl w:val="5C2EE0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3D62A1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B860F14"/>
    <w:multiLevelType w:val="hybridMultilevel"/>
    <w:tmpl w:val="4234182E"/>
    <w:lvl w:ilvl="0" w:tplc="8C54FE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C8A224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E764D05"/>
    <w:multiLevelType w:val="hybridMultilevel"/>
    <w:tmpl w:val="07162058"/>
    <w:lvl w:ilvl="0" w:tplc="A29E2C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A02579"/>
    <w:multiLevelType w:val="hybridMultilevel"/>
    <w:tmpl w:val="13E46E0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714658"/>
    <w:multiLevelType w:val="hybridMultilevel"/>
    <w:tmpl w:val="D03876DE"/>
    <w:lvl w:ilvl="0" w:tplc="BA2E28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D2CAB6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44C5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4E1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6047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5C99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A42B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F29E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F024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25833C2"/>
    <w:multiLevelType w:val="hybridMultilevel"/>
    <w:tmpl w:val="8C90F9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0A5B96"/>
    <w:multiLevelType w:val="singleLevel"/>
    <w:tmpl w:val="5C2EE0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55A308D"/>
    <w:multiLevelType w:val="singleLevel"/>
    <w:tmpl w:val="F2C89302"/>
    <w:lvl w:ilvl="0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A041A3C"/>
    <w:multiLevelType w:val="hybridMultilevel"/>
    <w:tmpl w:val="6D6EB716"/>
    <w:lvl w:ilvl="0" w:tplc="71043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7BCB6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9389BC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EE2B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04EB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C7485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26CF6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CAB1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08E73D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ADF7003"/>
    <w:multiLevelType w:val="hybridMultilevel"/>
    <w:tmpl w:val="E684D268"/>
    <w:lvl w:ilvl="0" w:tplc="2B56C9E2">
      <w:start w:val="1"/>
      <w:numFmt w:val="bullet"/>
      <w:lvlText w:val="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  <w:color w:val="FF0000"/>
      </w:rPr>
    </w:lvl>
    <w:lvl w:ilvl="1" w:tplc="8758BFC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B5FC398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198F7C8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6490595A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53EA93D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2334D7BC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7721300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692AD5A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5B050D73"/>
    <w:multiLevelType w:val="hybridMultilevel"/>
    <w:tmpl w:val="64C0A3A2"/>
    <w:lvl w:ilvl="0" w:tplc="E7A097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42C8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46E78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A88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A64FE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564D1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2964F4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A8EA5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74CE0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B713AD9"/>
    <w:multiLevelType w:val="hybridMultilevel"/>
    <w:tmpl w:val="E7F8BD2C"/>
    <w:lvl w:ilvl="0" w:tplc="329280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u w:color="FF0000"/>
      </w:rPr>
    </w:lvl>
    <w:lvl w:ilvl="1" w:tplc="DBAAB82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F8D9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5082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E8C5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800DA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882E1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CB6BF1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7D2D6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E826317"/>
    <w:multiLevelType w:val="singleLevel"/>
    <w:tmpl w:val="5C2EE0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2B86F1E"/>
    <w:multiLevelType w:val="hybridMultilevel"/>
    <w:tmpl w:val="E398C758"/>
    <w:lvl w:ilvl="0" w:tplc="32BEF0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8E7448"/>
    <w:multiLevelType w:val="hybridMultilevel"/>
    <w:tmpl w:val="5492FA92"/>
    <w:lvl w:ilvl="0" w:tplc="8BA6C3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FC0C087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500B8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A443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88E92B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BBEA7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906E1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BF0DAB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97469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9B228E9"/>
    <w:multiLevelType w:val="hybridMultilevel"/>
    <w:tmpl w:val="7EB2EF0A"/>
    <w:lvl w:ilvl="0" w:tplc="C4A43B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D61FB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220E67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136F5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EE04F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72ABA3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11EC7D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0854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9CDFF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9D609DA"/>
    <w:multiLevelType w:val="hybridMultilevel"/>
    <w:tmpl w:val="F912DF90"/>
    <w:lvl w:ilvl="0" w:tplc="7AA823F0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F62F8B"/>
    <w:multiLevelType w:val="hybridMultilevel"/>
    <w:tmpl w:val="25C2DCCC"/>
    <w:lvl w:ilvl="0" w:tplc="B6C88B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5AEEC4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5E51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2E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C07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341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A1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306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3627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B057B5"/>
    <w:multiLevelType w:val="hybridMultilevel"/>
    <w:tmpl w:val="1B7CB8FC"/>
    <w:lvl w:ilvl="0" w:tplc="606EF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5D4C0F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632B35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B7C99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38004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61A3A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70072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0F0E9B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9D6783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A735648"/>
    <w:multiLevelType w:val="hybridMultilevel"/>
    <w:tmpl w:val="3808120C"/>
    <w:lvl w:ilvl="0" w:tplc="8C4813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5120D9"/>
    <w:multiLevelType w:val="hybridMultilevel"/>
    <w:tmpl w:val="C9EAABE0"/>
    <w:lvl w:ilvl="0" w:tplc="193ED2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748B14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E3605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D325E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38CA5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97E02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D9E6B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F2A58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6FCA8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FAA02D6"/>
    <w:multiLevelType w:val="hybridMultilevel"/>
    <w:tmpl w:val="02C8F05C"/>
    <w:lvl w:ilvl="0" w:tplc="A29E2C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30"/>
  </w:num>
  <w:num w:numId="4">
    <w:abstractNumId w:val="16"/>
  </w:num>
  <w:num w:numId="5">
    <w:abstractNumId w:val="17"/>
  </w:num>
  <w:num w:numId="6">
    <w:abstractNumId w:val="25"/>
  </w:num>
  <w:num w:numId="7">
    <w:abstractNumId w:val="19"/>
  </w:num>
  <w:num w:numId="8">
    <w:abstractNumId w:val="7"/>
  </w:num>
  <w:num w:numId="9">
    <w:abstractNumId w:val="4"/>
  </w:num>
  <w:num w:numId="10">
    <w:abstractNumId w:val="11"/>
  </w:num>
  <w:num w:numId="11">
    <w:abstractNumId w:val="29"/>
  </w:num>
  <w:num w:numId="12">
    <w:abstractNumId w:val="32"/>
  </w:num>
  <w:num w:numId="13">
    <w:abstractNumId w:val="26"/>
  </w:num>
  <w:num w:numId="14">
    <w:abstractNumId w:val="13"/>
  </w:num>
  <w:num w:numId="15">
    <w:abstractNumId w:val="38"/>
  </w:num>
  <w:num w:numId="16">
    <w:abstractNumId w:val="9"/>
  </w:num>
  <w:num w:numId="17">
    <w:abstractNumId w:val="33"/>
  </w:num>
  <w:num w:numId="18">
    <w:abstractNumId w:val="36"/>
  </w:num>
  <w:num w:numId="19">
    <w:abstractNumId w:val="28"/>
  </w:num>
  <w:num w:numId="20">
    <w:abstractNumId w:val="3"/>
  </w:num>
  <w:num w:numId="21">
    <w:abstractNumId w:val="0"/>
  </w:num>
  <w:num w:numId="22">
    <w:abstractNumId w:val="8"/>
  </w:num>
  <w:num w:numId="23">
    <w:abstractNumId w:val="27"/>
  </w:num>
  <w:num w:numId="24">
    <w:abstractNumId w:val="14"/>
  </w:num>
  <w:num w:numId="25">
    <w:abstractNumId w:val="35"/>
  </w:num>
  <w:num w:numId="26">
    <w:abstractNumId w:val="20"/>
  </w:num>
  <w:num w:numId="27">
    <w:abstractNumId w:val="18"/>
  </w:num>
  <w:num w:numId="28">
    <w:abstractNumId w:val="31"/>
  </w:num>
  <w:num w:numId="29">
    <w:abstractNumId w:val="37"/>
  </w:num>
  <w:num w:numId="30">
    <w:abstractNumId w:val="39"/>
  </w:num>
  <w:num w:numId="31">
    <w:abstractNumId w:val="22"/>
  </w:num>
  <w:num w:numId="32">
    <w:abstractNumId w:val="21"/>
  </w:num>
  <w:num w:numId="33">
    <w:abstractNumId w:val="5"/>
  </w:num>
  <w:num w:numId="34">
    <w:abstractNumId w:val="10"/>
  </w:num>
  <w:num w:numId="35">
    <w:abstractNumId w:val="34"/>
  </w:num>
  <w:num w:numId="36">
    <w:abstractNumId w:val="1"/>
  </w:num>
  <w:num w:numId="37">
    <w:abstractNumId w:val="6"/>
  </w:num>
  <w:num w:numId="38">
    <w:abstractNumId w:val="12"/>
  </w:num>
  <w:num w:numId="39">
    <w:abstractNumId w:val="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2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22"/>
    <w:rsid w:val="000001CD"/>
    <w:rsid w:val="000244BC"/>
    <w:rsid w:val="00025A68"/>
    <w:rsid w:val="00026CA2"/>
    <w:rsid w:val="00034143"/>
    <w:rsid w:val="00034CBD"/>
    <w:rsid w:val="00035EC5"/>
    <w:rsid w:val="00044E08"/>
    <w:rsid w:val="00055579"/>
    <w:rsid w:val="00057E84"/>
    <w:rsid w:val="00085764"/>
    <w:rsid w:val="000A3164"/>
    <w:rsid w:val="000A509C"/>
    <w:rsid w:val="000D1940"/>
    <w:rsid w:val="000D3C78"/>
    <w:rsid w:val="000D6454"/>
    <w:rsid w:val="000D7FA7"/>
    <w:rsid w:val="000E08E8"/>
    <w:rsid w:val="000E3D6C"/>
    <w:rsid w:val="000F3A8C"/>
    <w:rsid w:val="000F6CCE"/>
    <w:rsid w:val="00110EC1"/>
    <w:rsid w:val="001434FE"/>
    <w:rsid w:val="001646EC"/>
    <w:rsid w:val="0017605D"/>
    <w:rsid w:val="001836F8"/>
    <w:rsid w:val="00193752"/>
    <w:rsid w:val="001A447F"/>
    <w:rsid w:val="001B57D0"/>
    <w:rsid w:val="001B67EE"/>
    <w:rsid w:val="001D0C7D"/>
    <w:rsid w:val="001D22C8"/>
    <w:rsid w:val="001E4889"/>
    <w:rsid w:val="001F3170"/>
    <w:rsid w:val="001F7823"/>
    <w:rsid w:val="00200E52"/>
    <w:rsid w:val="00225E5A"/>
    <w:rsid w:val="00234B7C"/>
    <w:rsid w:val="00237B94"/>
    <w:rsid w:val="002529AF"/>
    <w:rsid w:val="002530C9"/>
    <w:rsid w:val="00274A0D"/>
    <w:rsid w:val="00277B3D"/>
    <w:rsid w:val="00281858"/>
    <w:rsid w:val="00285C1A"/>
    <w:rsid w:val="002A3C5A"/>
    <w:rsid w:val="002C0B86"/>
    <w:rsid w:val="002C5E2B"/>
    <w:rsid w:val="002E2082"/>
    <w:rsid w:val="002F00C8"/>
    <w:rsid w:val="002F4F49"/>
    <w:rsid w:val="0031783F"/>
    <w:rsid w:val="00317936"/>
    <w:rsid w:val="0034529F"/>
    <w:rsid w:val="00350A40"/>
    <w:rsid w:val="003562ED"/>
    <w:rsid w:val="00386277"/>
    <w:rsid w:val="00386604"/>
    <w:rsid w:val="00386BE6"/>
    <w:rsid w:val="00397A31"/>
    <w:rsid w:val="003A2D16"/>
    <w:rsid w:val="003B101C"/>
    <w:rsid w:val="003B31BB"/>
    <w:rsid w:val="003B61B6"/>
    <w:rsid w:val="003D67B8"/>
    <w:rsid w:val="003E0B18"/>
    <w:rsid w:val="004007E7"/>
    <w:rsid w:val="00414FF0"/>
    <w:rsid w:val="00420487"/>
    <w:rsid w:val="004311B5"/>
    <w:rsid w:val="0043374F"/>
    <w:rsid w:val="0044658B"/>
    <w:rsid w:val="00451CA5"/>
    <w:rsid w:val="004543CF"/>
    <w:rsid w:val="00455FB8"/>
    <w:rsid w:val="00460F12"/>
    <w:rsid w:val="00465B38"/>
    <w:rsid w:val="00471E08"/>
    <w:rsid w:val="00474726"/>
    <w:rsid w:val="00483B07"/>
    <w:rsid w:val="00484D1B"/>
    <w:rsid w:val="00484E3D"/>
    <w:rsid w:val="004856FC"/>
    <w:rsid w:val="0049540E"/>
    <w:rsid w:val="00495BE0"/>
    <w:rsid w:val="00497A18"/>
    <w:rsid w:val="00497F33"/>
    <w:rsid w:val="004A7EE2"/>
    <w:rsid w:val="004B3F0F"/>
    <w:rsid w:val="004B6762"/>
    <w:rsid w:val="004D6564"/>
    <w:rsid w:val="004E1D0B"/>
    <w:rsid w:val="005000AD"/>
    <w:rsid w:val="00505E10"/>
    <w:rsid w:val="00521D33"/>
    <w:rsid w:val="00522CCD"/>
    <w:rsid w:val="00523CB0"/>
    <w:rsid w:val="005364FC"/>
    <w:rsid w:val="00570676"/>
    <w:rsid w:val="005745A2"/>
    <w:rsid w:val="00584013"/>
    <w:rsid w:val="0058743C"/>
    <w:rsid w:val="00593E19"/>
    <w:rsid w:val="00596CE9"/>
    <w:rsid w:val="005B6316"/>
    <w:rsid w:val="005C283C"/>
    <w:rsid w:val="005E2DFA"/>
    <w:rsid w:val="005F1B19"/>
    <w:rsid w:val="005F1C99"/>
    <w:rsid w:val="00602C18"/>
    <w:rsid w:val="006032B5"/>
    <w:rsid w:val="00603A91"/>
    <w:rsid w:val="00604117"/>
    <w:rsid w:val="00605A7D"/>
    <w:rsid w:val="00610221"/>
    <w:rsid w:val="00625E0F"/>
    <w:rsid w:val="00634E2C"/>
    <w:rsid w:val="00636DBA"/>
    <w:rsid w:val="00640F9F"/>
    <w:rsid w:val="00647B3C"/>
    <w:rsid w:val="006527F2"/>
    <w:rsid w:val="006531B3"/>
    <w:rsid w:val="00656311"/>
    <w:rsid w:val="006664EA"/>
    <w:rsid w:val="00666CE8"/>
    <w:rsid w:val="006801CB"/>
    <w:rsid w:val="006808A2"/>
    <w:rsid w:val="006C4912"/>
    <w:rsid w:val="006D4C6F"/>
    <w:rsid w:val="006F7294"/>
    <w:rsid w:val="007071C8"/>
    <w:rsid w:val="00715844"/>
    <w:rsid w:val="0072693C"/>
    <w:rsid w:val="00726E78"/>
    <w:rsid w:val="007273D3"/>
    <w:rsid w:val="00731E1C"/>
    <w:rsid w:val="0073400B"/>
    <w:rsid w:val="007607A7"/>
    <w:rsid w:val="00762368"/>
    <w:rsid w:val="007655B3"/>
    <w:rsid w:val="00767C44"/>
    <w:rsid w:val="00770D89"/>
    <w:rsid w:val="00771C24"/>
    <w:rsid w:val="00790124"/>
    <w:rsid w:val="007B4A29"/>
    <w:rsid w:val="007C0E05"/>
    <w:rsid w:val="007D3863"/>
    <w:rsid w:val="007D4949"/>
    <w:rsid w:val="007D7FFD"/>
    <w:rsid w:val="00802C90"/>
    <w:rsid w:val="008162BB"/>
    <w:rsid w:val="00831BDC"/>
    <w:rsid w:val="00837043"/>
    <w:rsid w:val="00843A85"/>
    <w:rsid w:val="00846832"/>
    <w:rsid w:val="00852D7E"/>
    <w:rsid w:val="00861566"/>
    <w:rsid w:val="00866ECA"/>
    <w:rsid w:val="00872A35"/>
    <w:rsid w:val="0087632C"/>
    <w:rsid w:val="008812A3"/>
    <w:rsid w:val="00883790"/>
    <w:rsid w:val="008858AA"/>
    <w:rsid w:val="00890A0B"/>
    <w:rsid w:val="008B41CB"/>
    <w:rsid w:val="008B48A9"/>
    <w:rsid w:val="008C3F54"/>
    <w:rsid w:val="008D0D3A"/>
    <w:rsid w:val="008F1B3A"/>
    <w:rsid w:val="008F5DAC"/>
    <w:rsid w:val="0090022C"/>
    <w:rsid w:val="00904143"/>
    <w:rsid w:val="00905AD1"/>
    <w:rsid w:val="00906EE4"/>
    <w:rsid w:val="00907F81"/>
    <w:rsid w:val="00910A3D"/>
    <w:rsid w:val="00911B18"/>
    <w:rsid w:val="00940D5A"/>
    <w:rsid w:val="009438FA"/>
    <w:rsid w:val="009478A0"/>
    <w:rsid w:val="00955240"/>
    <w:rsid w:val="009566B8"/>
    <w:rsid w:val="00962C32"/>
    <w:rsid w:val="009877E4"/>
    <w:rsid w:val="00990773"/>
    <w:rsid w:val="009A65F1"/>
    <w:rsid w:val="009C5C33"/>
    <w:rsid w:val="009C6231"/>
    <w:rsid w:val="009C7451"/>
    <w:rsid w:val="009D3978"/>
    <w:rsid w:val="009D6034"/>
    <w:rsid w:val="009E46DA"/>
    <w:rsid w:val="009E4C2C"/>
    <w:rsid w:val="009F474D"/>
    <w:rsid w:val="00A026E9"/>
    <w:rsid w:val="00A101BC"/>
    <w:rsid w:val="00A176D1"/>
    <w:rsid w:val="00A20045"/>
    <w:rsid w:val="00A25773"/>
    <w:rsid w:val="00A6129F"/>
    <w:rsid w:val="00A61E4B"/>
    <w:rsid w:val="00A91E2D"/>
    <w:rsid w:val="00A93202"/>
    <w:rsid w:val="00AA1DA2"/>
    <w:rsid w:val="00AB25BD"/>
    <w:rsid w:val="00AB3EA1"/>
    <w:rsid w:val="00AC62FD"/>
    <w:rsid w:val="00AD1AF7"/>
    <w:rsid w:val="00AE26DB"/>
    <w:rsid w:val="00AE3622"/>
    <w:rsid w:val="00B0314B"/>
    <w:rsid w:val="00B31ED0"/>
    <w:rsid w:val="00B32F32"/>
    <w:rsid w:val="00B40692"/>
    <w:rsid w:val="00B40C73"/>
    <w:rsid w:val="00B44450"/>
    <w:rsid w:val="00B6429F"/>
    <w:rsid w:val="00B662DE"/>
    <w:rsid w:val="00BA5EEA"/>
    <w:rsid w:val="00BC3F84"/>
    <w:rsid w:val="00BC645F"/>
    <w:rsid w:val="00BE2926"/>
    <w:rsid w:val="00BF612F"/>
    <w:rsid w:val="00C003C5"/>
    <w:rsid w:val="00C0529D"/>
    <w:rsid w:val="00C10B13"/>
    <w:rsid w:val="00C14A66"/>
    <w:rsid w:val="00C17F78"/>
    <w:rsid w:val="00C2498C"/>
    <w:rsid w:val="00C27E85"/>
    <w:rsid w:val="00C361EC"/>
    <w:rsid w:val="00C43526"/>
    <w:rsid w:val="00C52863"/>
    <w:rsid w:val="00C57155"/>
    <w:rsid w:val="00C6339C"/>
    <w:rsid w:val="00C7282C"/>
    <w:rsid w:val="00C87591"/>
    <w:rsid w:val="00CB07B2"/>
    <w:rsid w:val="00CB5979"/>
    <w:rsid w:val="00CC4C8F"/>
    <w:rsid w:val="00CD426A"/>
    <w:rsid w:val="00CD5828"/>
    <w:rsid w:val="00CE30C0"/>
    <w:rsid w:val="00CE6F2C"/>
    <w:rsid w:val="00CF291C"/>
    <w:rsid w:val="00CF6F38"/>
    <w:rsid w:val="00D0051C"/>
    <w:rsid w:val="00D050D7"/>
    <w:rsid w:val="00D059E0"/>
    <w:rsid w:val="00D10AC8"/>
    <w:rsid w:val="00D12A59"/>
    <w:rsid w:val="00D35274"/>
    <w:rsid w:val="00DA456E"/>
    <w:rsid w:val="00DA5249"/>
    <w:rsid w:val="00DB6918"/>
    <w:rsid w:val="00DD3496"/>
    <w:rsid w:val="00DD7622"/>
    <w:rsid w:val="00DF09FF"/>
    <w:rsid w:val="00DF1319"/>
    <w:rsid w:val="00DF6652"/>
    <w:rsid w:val="00E10B56"/>
    <w:rsid w:val="00E16EA1"/>
    <w:rsid w:val="00E17772"/>
    <w:rsid w:val="00E37669"/>
    <w:rsid w:val="00E4719B"/>
    <w:rsid w:val="00E60C64"/>
    <w:rsid w:val="00E67A01"/>
    <w:rsid w:val="00E71AAF"/>
    <w:rsid w:val="00E8312B"/>
    <w:rsid w:val="00EB6F99"/>
    <w:rsid w:val="00ED72ED"/>
    <w:rsid w:val="00EF586F"/>
    <w:rsid w:val="00F02292"/>
    <w:rsid w:val="00F059DB"/>
    <w:rsid w:val="00F07167"/>
    <w:rsid w:val="00F168AF"/>
    <w:rsid w:val="00F37D83"/>
    <w:rsid w:val="00F6082E"/>
    <w:rsid w:val="00F60A1D"/>
    <w:rsid w:val="00F83092"/>
    <w:rsid w:val="00F910CF"/>
    <w:rsid w:val="00FA7815"/>
    <w:rsid w:val="00FB130B"/>
    <w:rsid w:val="00FB3AFB"/>
    <w:rsid w:val="00FC4CB6"/>
    <w:rsid w:val="00FE0037"/>
    <w:rsid w:val="00FF15CF"/>
    <w:rsid w:val="00FF183E"/>
    <w:rsid w:val="00FF5E65"/>
    <w:rsid w:val="00FF5EFE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0BB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A3164"/>
    <w:pPr>
      <w:spacing w:before="120"/>
      <w:jc w:val="both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eichen"/>
    <w:qFormat/>
    <w:pPr>
      <w:keepNext/>
      <w:spacing w:before="24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911B18"/>
    <w:pPr>
      <w:keepNext/>
      <w:spacing w:after="120"/>
      <w:outlineLvl w:val="1"/>
    </w:pPr>
    <w:rPr>
      <w:b/>
      <w:i/>
      <w:sz w:val="26"/>
    </w:rPr>
  </w:style>
  <w:style w:type="paragraph" w:styleId="berschrift3">
    <w:name w:val="heading 3"/>
    <w:basedOn w:val="Standard"/>
    <w:next w:val="Standard"/>
    <w:qFormat/>
    <w:rsid w:val="00A91E2D"/>
    <w:pPr>
      <w:keepNext/>
      <w:spacing w:after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001CD"/>
    <w:pPr>
      <w:tabs>
        <w:tab w:val="center" w:pos="4536"/>
        <w:tab w:val="right" w:pos="9639"/>
      </w:tabs>
    </w:pPr>
    <w:rPr>
      <w:sz w:val="18"/>
    </w:rPr>
  </w:style>
  <w:style w:type="character" w:styleId="Seitenzahl">
    <w:name w:val="page number"/>
    <w:rPr>
      <w:noProof w:val="0"/>
      <w:sz w:val="16"/>
      <w:lang w:val="en-GB"/>
    </w:rPr>
  </w:style>
  <w:style w:type="paragraph" w:styleId="Verzeichnis1">
    <w:name w:val="toc 1"/>
    <w:basedOn w:val="Standard"/>
    <w:next w:val="Standard"/>
    <w:autoRedefine/>
    <w:uiPriority w:val="39"/>
    <w:rsid w:val="00B6429F"/>
    <w:pPr>
      <w:tabs>
        <w:tab w:val="right" w:leader="dot" w:pos="9060"/>
      </w:tabs>
    </w:pPr>
    <w:rPr>
      <w:rFonts w:cs="Arial"/>
      <w:noProof/>
      <w:color w:val="000000"/>
      <w:sz w:val="22"/>
      <w:szCs w:val="22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Funotentext">
    <w:name w:val="footnote text"/>
    <w:basedOn w:val="Standard"/>
    <w:semiHidden/>
    <w:rPr>
      <w:sz w:val="18"/>
    </w:rPr>
  </w:style>
  <w:style w:type="paragraph" w:customStyle="1" w:styleId="DocTitel">
    <w:name w:val="DocTitel"/>
    <w:basedOn w:val="Standard"/>
    <w:rPr>
      <w:b/>
      <w:sz w:val="72"/>
    </w:rPr>
  </w:style>
  <w:style w:type="paragraph" w:customStyle="1" w:styleId="berschriftohneNumerierung">
    <w:name w:val="Überschrift ohne Numerierung"/>
    <w:basedOn w:val="Standard"/>
    <w:pPr>
      <w:spacing w:after="240"/>
    </w:pPr>
    <w:rPr>
      <w:b/>
      <w:sz w:val="28"/>
    </w:rPr>
  </w:style>
  <w:style w:type="character" w:styleId="Funotenzeichen">
    <w:name w:val="footnote reference"/>
    <w:semiHidden/>
    <w:rPr>
      <w:vertAlign w:val="superscript"/>
    </w:rPr>
  </w:style>
  <w:style w:type="character" w:styleId="Link">
    <w:name w:val="Hyperlink"/>
    <w:rPr>
      <w:color w:val="0000FF"/>
      <w:u w:val="single"/>
    </w:rPr>
  </w:style>
  <w:style w:type="character" w:styleId="GesichteterLink">
    <w:name w:val="FollowedHyperlink"/>
    <w:rPr>
      <w:color w:val="800080"/>
      <w:u w:val="single"/>
    </w:rPr>
  </w:style>
  <w:style w:type="paragraph" w:styleId="Beschriftung">
    <w:name w:val="caption"/>
    <w:basedOn w:val="Standard"/>
    <w:next w:val="Standard"/>
    <w:qFormat/>
    <w:pPr>
      <w:spacing w:after="120"/>
      <w:jc w:val="center"/>
    </w:pPr>
    <w:rPr>
      <w:bCs/>
      <w:sz w:val="16"/>
    </w:rPr>
  </w:style>
  <w:style w:type="paragraph" w:customStyle="1" w:styleId="TitelBold">
    <w:name w:val="TitelBold"/>
    <w:basedOn w:val="Standard"/>
    <w:next w:val="Standard"/>
    <w:pPr>
      <w:spacing w:line="280" w:lineRule="atLeast"/>
      <w:jc w:val="left"/>
    </w:pPr>
    <w:rPr>
      <w:b/>
      <w:sz w:val="22"/>
    </w:rPr>
  </w:style>
  <w:style w:type="paragraph" w:customStyle="1" w:styleId="Box">
    <w:name w:val="Box"/>
    <w:basedOn w:val="Standard"/>
    <w:pPr>
      <w:keepLines/>
      <w:spacing w:before="60" w:after="60"/>
      <w:jc w:val="left"/>
    </w:pPr>
    <w:rPr>
      <w:noProof/>
      <w:sz w:val="18"/>
    </w:rPr>
  </w:style>
  <w:style w:type="paragraph" w:styleId="Textkrper">
    <w:name w:val="Body Text"/>
    <w:basedOn w:val="Standard"/>
    <w:pPr>
      <w:jc w:val="left"/>
    </w:pPr>
  </w:style>
  <w:style w:type="paragraph" w:customStyle="1" w:styleId="Aufzhlung">
    <w:name w:val="Aufzählung"/>
    <w:basedOn w:val="Standard"/>
    <w:autoRedefine/>
    <w:pPr>
      <w:numPr>
        <w:numId w:val="16"/>
      </w:numPr>
      <w:spacing w:before="60" w:after="60"/>
    </w:pPr>
    <w:rPr>
      <w:sz w:val="18"/>
    </w:rPr>
  </w:style>
  <w:style w:type="paragraph" w:customStyle="1" w:styleId="Text">
    <w:name w:val="Text"/>
    <w:basedOn w:val="Standard"/>
    <w:pPr>
      <w:numPr>
        <w:numId w:val="6"/>
      </w:numPr>
      <w:tabs>
        <w:tab w:val="clear" w:pos="360"/>
        <w:tab w:val="num" w:pos="1068"/>
      </w:tabs>
      <w:spacing w:before="0"/>
      <w:ind w:left="1066" w:hanging="357"/>
    </w:pPr>
    <w:rPr>
      <w:snapToGrid w:val="0"/>
      <w:color w:val="000000"/>
      <w:lang w:val="de-DE"/>
    </w:rPr>
  </w:style>
  <w:style w:type="paragraph" w:styleId="Textkrper2">
    <w:name w:val="Body Text 2"/>
    <w:basedOn w:val="Standard"/>
    <w:pPr>
      <w:autoSpaceDE w:val="0"/>
      <w:autoSpaceDN w:val="0"/>
      <w:adjustRightInd w:val="0"/>
      <w:spacing w:before="0"/>
    </w:pPr>
    <w:rPr>
      <w:rFonts w:ascii="ArialMT" w:hAnsi="ArialMT"/>
      <w:color w:val="000000"/>
      <w:sz w:val="18"/>
      <w:szCs w:val="22"/>
      <w:lang w:val="de-DE"/>
    </w:rPr>
  </w:style>
  <w:style w:type="paragraph" w:styleId="Sprechblasentext">
    <w:name w:val="Balloon Text"/>
    <w:basedOn w:val="Standard"/>
    <w:semiHidden/>
    <w:pPr>
      <w:spacing w:before="0"/>
      <w:jc w:val="left"/>
    </w:pPr>
    <w:rPr>
      <w:rFonts w:ascii="Tahoma" w:hAnsi="Tahoma" w:cs="Tahoma"/>
      <w:sz w:val="16"/>
      <w:szCs w:val="16"/>
      <w:lang w:val="de-DE"/>
    </w:rPr>
  </w:style>
  <w:style w:type="table" w:styleId="Tabellenraster">
    <w:name w:val="Table Grid"/>
    <w:basedOn w:val="NormaleTabelle"/>
    <w:rsid w:val="00386BE6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haltsverzeichnis">
    <w:name w:val="Inhaltsverzeichnis"/>
    <w:basedOn w:val="Verzeichnis1"/>
    <w:qFormat/>
    <w:rsid w:val="00C10B13"/>
  </w:style>
  <w:style w:type="paragraph" w:styleId="Listenabsatz">
    <w:name w:val="List Paragraph"/>
    <w:basedOn w:val="Standard"/>
    <w:uiPriority w:val="34"/>
    <w:qFormat/>
    <w:rsid w:val="00762368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rsid w:val="00852D7E"/>
    <w:rPr>
      <w:rFonts w:ascii="Arial" w:hAnsi="Arial"/>
      <w:b/>
      <w:kern w:val="28"/>
      <w:sz w:val="28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A3164"/>
    <w:pPr>
      <w:spacing w:before="120"/>
      <w:jc w:val="both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eichen"/>
    <w:qFormat/>
    <w:pPr>
      <w:keepNext/>
      <w:spacing w:before="24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911B18"/>
    <w:pPr>
      <w:keepNext/>
      <w:spacing w:after="120"/>
      <w:outlineLvl w:val="1"/>
    </w:pPr>
    <w:rPr>
      <w:b/>
      <w:i/>
      <w:sz w:val="26"/>
    </w:rPr>
  </w:style>
  <w:style w:type="paragraph" w:styleId="berschrift3">
    <w:name w:val="heading 3"/>
    <w:basedOn w:val="Standard"/>
    <w:next w:val="Standard"/>
    <w:qFormat/>
    <w:rsid w:val="00A91E2D"/>
    <w:pPr>
      <w:keepNext/>
      <w:spacing w:after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001CD"/>
    <w:pPr>
      <w:tabs>
        <w:tab w:val="center" w:pos="4536"/>
        <w:tab w:val="right" w:pos="9639"/>
      </w:tabs>
    </w:pPr>
    <w:rPr>
      <w:sz w:val="18"/>
    </w:rPr>
  </w:style>
  <w:style w:type="character" w:styleId="Seitenzahl">
    <w:name w:val="page number"/>
    <w:rPr>
      <w:noProof w:val="0"/>
      <w:sz w:val="16"/>
      <w:lang w:val="en-GB"/>
    </w:rPr>
  </w:style>
  <w:style w:type="paragraph" w:styleId="Verzeichnis1">
    <w:name w:val="toc 1"/>
    <w:basedOn w:val="Standard"/>
    <w:next w:val="Standard"/>
    <w:autoRedefine/>
    <w:uiPriority w:val="39"/>
    <w:rsid w:val="00B6429F"/>
    <w:pPr>
      <w:tabs>
        <w:tab w:val="right" w:leader="dot" w:pos="9060"/>
      </w:tabs>
    </w:pPr>
    <w:rPr>
      <w:rFonts w:cs="Arial"/>
      <w:noProof/>
      <w:color w:val="000000"/>
      <w:sz w:val="22"/>
      <w:szCs w:val="22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Funotentext">
    <w:name w:val="footnote text"/>
    <w:basedOn w:val="Standard"/>
    <w:semiHidden/>
    <w:rPr>
      <w:sz w:val="18"/>
    </w:rPr>
  </w:style>
  <w:style w:type="paragraph" w:customStyle="1" w:styleId="DocTitel">
    <w:name w:val="DocTitel"/>
    <w:basedOn w:val="Standard"/>
    <w:rPr>
      <w:b/>
      <w:sz w:val="72"/>
    </w:rPr>
  </w:style>
  <w:style w:type="paragraph" w:customStyle="1" w:styleId="berschriftohneNumerierung">
    <w:name w:val="Überschrift ohne Numerierung"/>
    <w:basedOn w:val="Standard"/>
    <w:pPr>
      <w:spacing w:after="240"/>
    </w:pPr>
    <w:rPr>
      <w:b/>
      <w:sz w:val="28"/>
    </w:rPr>
  </w:style>
  <w:style w:type="character" w:styleId="Funotenzeichen">
    <w:name w:val="footnote reference"/>
    <w:semiHidden/>
    <w:rPr>
      <w:vertAlign w:val="superscript"/>
    </w:rPr>
  </w:style>
  <w:style w:type="character" w:styleId="Link">
    <w:name w:val="Hyperlink"/>
    <w:rPr>
      <w:color w:val="0000FF"/>
      <w:u w:val="single"/>
    </w:rPr>
  </w:style>
  <w:style w:type="character" w:styleId="GesichteterLink">
    <w:name w:val="FollowedHyperlink"/>
    <w:rPr>
      <w:color w:val="800080"/>
      <w:u w:val="single"/>
    </w:rPr>
  </w:style>
  <w:style w:type="paragraph" w:styleId="Beschriftung">
    <w:name w:val="caption"/>
    <w:basedOn w:val="Standard"/>
    <w:next w:val="Standard"/>
    <w:qFormat/>
    <w:pPr>
      <w:spacing w:after="120"/>
      <w:jc w:val="center"/>
    </w:pPr>
    <w:rPr>
      <w:bCs/>
      <w:sz w:val="16"/>
    </w:rPr>
  </w:style>
  <w:style w:type="paragraph" w:customStyle="1" w:styleId="TitelBold">
    <w:name w:val="TitelBold"/>
    <w:basedOn w:val="Standard"/>
    <w:next w:val="Standard"/>
    <w:pPr>
      <w:spacing w:line="280" w:lineRule="atLeast"/>
      <w:jc w:val="left"/>
    </w:pPr>
    <w:rPr>
      <w:b/>
      <w:sz w:val="22"/>
    </w:rPr>
  </w:style>
  <w:style w:type="paragraph" w:customStyle="1" w:styleId="Box">
    <w:name w:val="Box"/>
    <w:basedOn w:val="Standard"/>
    <w:pPr>
      <w:keepLines/>
      <w:spacing w:before="60" w:after="60"/>
      <w:jc w:val="left"/>
    </w:pPr>
    <w:rPr>
      <w:noProof/>
      <w:sz w:val="18"/>
    </w:rPr>
  </w:style>
  <w:style w:type="paragraph" w:styleId="Textkrper">
    <w:name w:val="Body Text"/>
    <w:basedOn w:val="Standard"/>
    <w:pPr>
      <w:jc w:val="left"/>
    </w:pPr>
  </w:style>
  <w:style w:type="paragraph" w:customStyle="1" w:styleId="Aufzhlung">
    <w:name w:val="Aufzählung"/>
    <w:basedOn w:val="Standard"/>
    <w:autoRedefine/>
    <w:pPr>
      <w:numPr>
        <w:numId w:val="16"/>
      </w:numPr>
      <w:spacing w:before="60" w:after="60"/>
    </w:pPr>
    <w:rPr>
      <w:sz w:val="18"/>
    </w:rPr>
  </w:style>
  <w:style w:type="paragraph" w:customStyle="1" w:styleId="Text">
    <w:name w:val="Text"/>
    <w:basedOn w:val="Standard"/>
    <w:pPr>
      <w:numPr>
        <w:numId w:val="6"/>
      </w:numPr>
      <w:tabs>
        <w:tab w:val="clear" w:pos="360"/>
        <w:tab w:val="num" w:pos="1068"/>
      </w:tabs>
      <w:spacing w:before="0"/>
      <w:ind w:left="1066" w:hanging="357"/>
    </w:pPr>
    <w:rPr>
      <w:snapToGrid w:val="0"/>
      <w:color w:val="000000"/>
      <w:lang w:val="de-DE"/>
    </w:rPr>
  </w:style>
  <w:style w:type="paragraph" w:styleId="Textkrper2">
    <w:name w:val="Body Text 2"/>
    <w:basedOn w:val="Standard"/>
    <w:pPr>
      <w:autoSpaceDE w:val="0"/>
      <w:autoSpaceDN w:val="0"/>
      <w:adjustRightInd w:val="0"/>
      <w:spacing w:before="0"/>
    </w:pPr>
    <w:rPr>
      <w:rFonts w:ascii="ArialMT" w:hAnsi="ArialMT"/>
      <w:color w:val="000000"/>
      <w:sz w:val="18"/>
      <w:szCs w:val="22"/>
      <w:lang w:val="de-DE"/>
    </w:rPr>
  </w:style>
  <w:style w:type="paragraph" w:styleId="Sprechblasentext">
    <w:name w:val="Balloon Text"/>
    <w:basedOn w:val="Standard"/>
    <w:semiHidden/>
    <w:pPr>
      <w:spacing w:before="0"/>
      <w:jc w:val="left"/>
    </w:pPr>
    <w:rPr>
      <w:rFonts w:ascii="Tahoma" w:hAnsi="Tahoma" w:cs="Tahoma"/>
      <w:sz w:val="16"/>
      <w:szCs w:val="16"/>
      <w:lang w:val="de-DE"/>
    </w:rPr>
  </w:style>
  <w:style w:type="table" w:styleId="Tabellenraster">
    <w:name w:val="Table Grid"/>
    <w:basedOn w:val="NormaleTabelle"/>
    <w:rsid w:val="00386BE6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haltsverzeichnis">
    <w:name w:val="Inhaltsverzeichnis"/>
    <w:basedOn w:val="Verzeichnis1"/>
    <w:qFormat/>
    <w:rsid w:val="00C10B13"/>
  </w:style>
  <w:style w:type="paragraph" w:styleId="Listenabsatz">
    <w:name w:val="List Paragraph"/>
    <w:basedOn w:val="Standard"/>
    <w:uiPriority w:val="34"/>
    <w:qFormat/>
    <w:rsid w:val="00762368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rsid w:val="00852D7E"/>
    <w:rPr>
      <w:rFonts w:ascii="Arial" w:hAnsi="Arial"/>
      <w:b/>
      <w:kern w:val="28"/>
      <w:sz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el:Library:Application%20Support:Microsoft:Office:Benutzervorlagen:Meine%20Vorlagen:Berufsschule_Vorlage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72B3D5-D0CA-A543-948A-DCD37D16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Berufsschule_Vorlage.dot</Template>
  <TotalTime>0</TotalTime>
  <Pages>4</Pages>
  <Words>742</Words>
  <Characters>4680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Spezifikation ScolaPlan</vt:lpstr>
    </vt:vector>
  </TitlesOfParts>
  <Company/>
  <LinksUpToDate>false</LinksUpToDate>
  <CharactersWithSpaces>5412</CharactersWithSpaces>
  <SharedDoc>false</SharedDoc>
  <HLinks>
    <vt:vector size="18" baseType="variant">
      <vt:variant>
        <vt:i4>1245192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_Toc107391166</vt:lpwstr>
      </vt:variant>
      <vt:variant>
        <vt:i4>1245195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_Toc107391165</vt:lpwstr>
      </vt:variant>
      <vt:variant>
        <vt:i4>1245196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_Toc107391162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Spezifikation ScolaPlan</dc:title>
  <dc:subject/>
  <dc:creator>Joel</dc:creator>
  <cp:keywords/>
  <cp:lastModifiedBy>Joel</cp:lastModifiedBy>
  <cp:revision>8</cp:revision>
  <cp:lastPrinted>2015-10-29T23:15:00Z</cp:lastPrinted>
  <dcterms:created xsi:type="dcterms:W3CDTF">2015-10-28T22:10:00Z</dcterms:created>
  <dcterms:modified xsi:type="dcterms:W3CDTF">2015-10-29T23:18:00Z</dcterms:modified>
</cp:coreProperties>
</file>